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218" w14:textId="77777777" w:rsidR="00B64454" w:rsidRDefault="00B64454">
      <w:pPr>
        <w:pStyle w:val="Title"/>
        <w:rPr>
          <w:color w:val="auto"/>
        </w:rPr>
      </w:pPr>
    </w:p>
    <w:p w14:paraId="14A1C795" w14:textId="77777777" w:rsidR="00B64454" w:rsidRDefault="00B64454">
      <w:pPr>
        <w:pStyle w:val="Title"/>
        <w:rPr>
          <w:color w:val="auto"/>
        </w:rPr>
      </w:pPr>
    </w:p>
    <w:p w14:paraId="1D725B56" w14:textId="77777777" w:rsidR="00B64454" w:rsidRDefault="00B64454">
      <w:pPr>
        <w:pStyle w:val="Title"/>
        <w:rPr>
          <w:color w:val="auto"/>
        </w:rPr>
      </w:pPr>
    </w:p>
    <w:p w14:paraId="4726B6EA" w14:textId="77777777" w:rsidR="00B64454" w:rsidRDefault="00B64454">
      <w:pPr>
        <w:pStyle w:val="Title"/>
        <w:rPr>
          <w:color w:val="auto"/>
        </w:rPr>
      </w:pPr>
    </w:p>
    <w:p w14:paraId="334407D6" w14:textId="77777777" w:rsidR="00B64454" w:rsidRDefault="00B64454">
      <w:pPr>
        <w:pStyle w:val="Title"/>
        <w:rPr>
          <w:color w:val="auto"/>
        </w:rPr>
      </w:pPr>
    </w:p>
    <w:p w14:paraId="53ED7036" w14:textId="77777777" w:rsidR="00B64454" w:rsidRDefault="00B64454">
      <w:pPr>
        <w:pStyle w:val="Title"/>
        <w:rPr>
          <w:color w:val="auto"/>
        </w:rPr>
      </w:pPr>
    </w:p>
    <w:p w14:paraId="56F6AECB" w14:textId="77777777" w:rsidR="00B64454" w:rsidRDefault="00F20055">
      <w:pPr>
        <w:pStyle w:val="Title"/>
        <w:rPr>
          <w:color w:val="auto"/>
        </w:rPr>
      </w:pPr>
      <w:r>
        <w:rPr>
          <w:color w:val="auto"/>
        </w:rPr>
        <w:t>Title</w:t>
      </w:r>
    </w:p>
    <w:p w14:paraId="509C8028" w14:textId="77777777" w:rsidR="00B64454" w:rsidRDefault="00B64454"/>
    <w:p w14:paraId="1EED5347" w14:textId="77777777" w:rsidR="00B64454" w:rsidRDefault="00B64454"/>
    <w:p w14:paraId="11A08EFB" w14:textId="77777777" w:rsidR="00B64454" w:rsidRDefault="00F20055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Initials and surname</w:t>
      </w:r>
    </w:p>
    <w:p w14:paraId="5799F1E6" w14:textId="77777777" w:rsidR="00B64454" w:rsidRDefault="00F20055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noProof/>
          <w:lang w:val="af-ZA" w:eastAsia="af-ZA"/>
        </w:rPr>
        <w:drawing>
          <wp:inline distT="0" distB="0" distL="0" distR="0" wp14:anchorId="44212505" wp14:editId="4695FF31">
            <wp:extent cx="341630" cy="341630"/>
            <wp:effectExtent l="0" t="0" r="0" b="0"/>
            <wp:docPr id="5" name="Picture 5" descr="Imag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36"/>
          <w:szCs w:val="36"/>
        </w:rPr>
        <w:t>orcid.org/</w:t>
      </w:r>
      <w:r>
        <w:rPr>
          <w:b/>
          <w:color w:val="FF0000"/>
          <w:sz w:val="36"/>
          <w:szCs w:val="36"/>
        </w:rPr>
        <w:t>0000-0000-0000-000X</w:t>
      </w:r>
    </w:p>
    <w:p w14:paraId="47E1DFAB" w14:textId="77777777" w:rsidR="00B64454" w:rsidRDefault="00B64454">
      <w:pPr>
        <w:rPr>
          <w:lang w:val="en-US"/>
        </w:rPr>
      </w:pPr>
    </w:p>
    <w:p w14:paraId="3F4E782A" w14:textId="77777777" w:rsidR="00B64454" w:rsidRDefault="00B64454">
      <w:pPr>
        <w:rPr>
          <w:lang w:val="en-US"/>
        </w:rPr>
      </w:pPr>
    </w:p>
    <w:p w14:paraId="4064C351" w14:textId="77777777" w:rsidR="00B64454" w:rsidRDefault="00F20055">
      <w:pPr>
        <w:pStyle w:val="Dessertation"/>
        <w:rPr>
          <w:sz w:val="32"/>
        </w:rPr>
      </w:pPr>
      <w:r>
        <w:rPr>
          <w:sz w:val="32"/>
        </w:rPr>
        <w:t xml:space="preserve">Thesis submitted for the degree </w:t>
      </w:r>
      <w:r>
        <w:rPr>
          <w:i/>
          <w:color w:val="1F497D"/>
          <w:sz w:val="32"/>
        </w:rPr>
        <w:t xml:space="preserve">Magister Scientiae/ Doctor </w:t>
      </w:r>
      <w:r>
        <w:rPr>
          <w:sz w:val="32"/>
        </w:rPr>
        <w:t>in ... at the North-West University</w:t>
      </w:r>
    </w:p>
    <w:p w14:paraId="74A5CF04" w14:textId="77777777" w:rsidR="00B64454" w:rsidRDefault="00B64454">
      <w:pPr>
        <w:rPr>
          <w:lang w:val="en-US"/>
        </w:rPr>
      </w:pPr>
    </w:p>
    <w:p w14:paraId="1803CF6E" w14:textId="77777777" w:rsidR="00B64454" w:rsidRDefault="00B64454">
      <w:pPr>
        <w:rPr>
          <w:lang w:val="en-US"/>
        </w:rPr>
      </w:pPr>
    </w:p>
    <w:p w14:paraId="653975EB" w14:textId="77777777" w:rsidR="00B64454" w:rsidRDefault="00B64454">
      <w:pPr>
        <w:rPr>
          <w:lang w:val="en-US"/>
        </w:rPr>
      </w:pPr>
    </w:p>
    <w:p w14:paraId="686D92BC" w14:textId="77777777" w:rsidR="00B64454" w:rsidRDefault="00F20055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>Supervisor:</w:t>
      </w:r>
      <w:r>
        <w:rPr>
          <w:sz w:val="32"/>
          <w:szCs w:val="32"/>
        </w:rPr>
        <w:tab/>
        <w:t>Prof …</w:t>
      </w:r>
    </w:p>
    <w:p w14:paraId="4EA31262" w14:textId="77777777" w:rsidR="00B64454" w:rsidRDefault="00F20055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>Co-supervisor:</w:t>
      </w:r>
      <w:r>
        <w:rPr>
          <w:sz w:val="32"/>
          <w:szCs w:val="32"/>
        </w:rPr>
        <w:tab/>
        <w:t>Prof …</w:t>
      </w:r>
    </w:p>
    <w:p w14:paraId="61051C81" w14:textId="77777777" w:rsidR="00B64454" w:rsidRDefault="00B64454">
      <w:pPr>
        <w:pStyle w:val="Month"/>
        <w:rPr>
          <w:sz w:val="32"/>
          <w:szCs w:val="32"/>
        </w:rPr>
      </w:pPr>
    </w:p>
    <w:p w14:paraId="1C237814" w14:textId="77777777" w:rsidR="00B64454" w:rsidRDefault="00B64454">
      <w:pPr>
        <w:pStyle w:val="Month"/>
        <w:rPr>
          <w:sz w:val="32"/>
          <w:szCs w:val="32"/>
        </w:rPr>
      </w:pPr>
    </w:p>
    <w:p w14:paraId="17C24A5F" w14:textId="77777777" w:rsidR="00B64454" w:rsidRDefault="00B64454">
      <w:pPr>
        <w:pStyle w:val="Month"/>
        <w:rPr>
          <w:sz w:val="32"/>
          <w:szCs w:val="32"/>
        </w:rPr>
      </w:pPr>
    </w:p>
    <w:p w14:paraId="13ABCD58" w14:textId="77777777" w:rsidR="00B64454" w:rsidRDefault="00F20055">
      <w:pPr>
        <w:pStyle w:val="Month"/>
        <w:rPr>
          <w:sz w:val="32"/>
          <w:szCs w:val="32"/>
        </w:rPr>
      </w:pPr>
      <w:r>
        <w:rPr>
          <w:sz w:val="32"/>
          <w:szCs w:val="32"/>
        </w:rPr>
        <w:t xml:space="preserve">Graduation: </w:t>
      </w:r>
    </w:p>
    <w:p w14:paraId="40F1709A" w14:textId="77777777" w:rsidR="00B64454" w:rsidRDefault="00F20055">
      <w:pPr>
        <w:pStyle w:val="Month"/>
        <w:rPr>
          <w:sz w:val="32"/>
          <w:szCs w:val="32"/>
        </w:rPr>
      </w:pPr>
      <w:r>
        <w:t xml:space="preserve">Student </w:t>
      </w:r>
      <w:r>
        <w:t>number:</w:t>
      </w:r>
    </w:p>
    <w:p w14:paraId="0979904D" w14:textId="77777777" w:rsidR="00B64454" w:rsidRDefault="00B64454">
      <w:pPr>
        <w:pStyle w:val="Heading0"/>
        <w:sectPr w:rsidR="00B64454">
          <w:headerReference w:type="default" r:id="rId9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</w:p>
    <w:p w14:paraId="17A190F9" w14:textId="77777777" w:rsidR="00B64454" w:rsidRDefault="00F20055">
      <w:pPr>
        <w:pStyle w:val="TOCHeading"/>
      </w:pPr>
      <w:bookmarkStart w:id="0" w:name="_Toc349293618"/>
      <w:bookmarkStart w:id="1" w:name="_Toc349545907"/>
      <w:bookmarkStart w:id="2" w:name="_Toc376503763"/>
      <w:bookmarkStart w:id="3" w:name="_Toc376503831"/>
      <w:bookmarkStart w:id="4" w:name="_Toc405901933"/>
      <w:bookmarkStart w:id="5" w:name="_Toc405902488"/>
      <w:bookmarkStart w:id="6" w:name="_Toc405902941"/>
      <w:bookmarkStart w:id="7" w:name="_Toc406138753"/>
      <w:bookmarkStart w:id="8" w:name="_Toc322953584"/>
      <w:r>
        <w:lastRenderedPageBreak/>
        <w:t>Preface (TOC_Heading)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C43605F" w14:textId="77777777" w:rsidR="00B64454" w:rsidRDefault="00F20055">
      <w:r>
        <w:t>And acknowledgements</w:t>
      </w:r>
    </w:p>
    <w:p w14:paraId="2FD4F407" w14:textId="77777777" w:rsidR="00B64454" w:rsidRDefault="00F20055">
      <w:pPr>
        <w:spacing w:after="0" w:line="240" w:lineRule="auto"/>
        <w:jc w:val="left"/>
        <w:rPr>
          <w:b/>
          <w:sz w:val="28"/>
          <w:szCs w:val="24"/>
        </w:rPr>
      </w:pPr>
      <w:bookmarkStart w:id="9" w:name="_Toc349293619"/>
      <w:r>
        <w:br w:type="page"/>
      </w:r>
    </w:p>
    <w:p w14:paraId="17A29061" w14:textId="77777777" w:rsidR="00B64454" w:rsidRDefault="00F20055">
      <w:pPr>
        <w:pStyle w:val="TOCHeading"/>
      </w:pPr>
      <w:bookmarkStart w:id="10" w:name="_Toc349545908"/>
      <w:bookmarkStart w:id="11" w:name="_Toc376503764"/>
      <w:bookmarkStart w:id="12" w:name="_Toc376503832"/>
      <w:bookmarkStart w:id="13" w:name="_Toc405901934"/>
      <w:bookmarkStart w:id="14" w:name="_Toc405902489"/>
      <w:bookmarkStart w:id="15" w:name="_Toc405902942"/>
      <w:bookmarkStart w:id="16" w:name="_Toc406138754"/>
      <w:r>
        <w:lastRenderedPageBreak/>
        <w:t>Abstract (TOC_Heading)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528998ED" w14:textId="77777777" w:rsidR="00B64454" w:rsidRDefault="00F20055">
      <w:r>
        <w:t>And key terms</w:t>
      </w:r>
    </w:p>
    <w:p w14:paraId="03BCA514" w14:textId="77777777" w:rsidR="00B64454" w:rsidRDefault="00F20055">
      <w:pPr>
        <w:spacing w:after="0" w:line="240" w:lineRule="auto"/>
        <w:jc w:val="left"/>
        <w:rPr>
          <w:b/>
          <w:sz w:val="28"/>
        </w:rPr>
      </w:pPr>
      <w:r>
        <w:br w:type="page"/>
      </w:r>
    </w:p>
    <w:p w14:paraId="77158FBC" w14:textId="77777777" w:rsidR="00B64454" w:rsidRDefault="00F20055">
      <w:pPr>
        <w:pStyle w:val="TOCHeading"/>
      </w:pPr>
      <w:bookmarkStart w:id="17" w:name="_Toc373499444"/>
      <w:bookmarkStart w:id="18" w:name="_Toc379464258"/>
      <w:bookmarkStart w:id="19" w:name="_Toc406138755"/>
      <w:r>
        <w:lastRenderedPageBreak/>
        <w:t>Opsomming (TOC_Heading)</w:t>
      </w:r>
      <w:bookmarkEnd w:id="17"/>
      <w:bookmarkEnd w:id="18"/>
      <w:bookmarkEnd w:id="19"/>
    </w:p>
    <w:p w14:paraId="1138043A" w14:textId="77777777" w:rsidR="00B64454" w:rsidRDefault="00F20055">
      <w:r>
        <w:t>En sleutelterme</w:t>
      </w:r>
    </w:p>
    <w:p w14:paraId="2D06F253" w14:textId="77777777" w:rsidR="00B64454" w:rsidRDefault="00F20055">
      <w:pPr>
        <w:spacing w:after="0" w:line="240" w:lineRule="auto"/>
        <w:jc w:val="left"/>
        <w:rPr>
          <w:b/>
          <w:sz w:val="28"/>
          <w:szCs w:val="24"/>
        </w:rPr>
      </w:pPr>
      <w:r>
        <w:br w:type="page"/>
      </w:r>
    </w:p>
    <w:p w14:paraId="7E8B180A" w14:textId="77777777" w:rsidR="00B64454" w:rsidRDefault="00F20055">
      <w:pPr>
        <w:pStyle w:val="Heading0"/>
      </w:pPr>
      <w:r>
        <w:lastRenderedPageBreak/>
        <w:t>Table of contents</w:t>
      </w:r>
      <w:bookmarkEnd w:id="8"/>
      <w:r>
        <w:t xml:space="preserve"> (Heading 0)</w:t>
      </w:r>
    </w:p>
    <w:p w14:paraId="3926392F" w14:textId="77777777" w:rsidR="00B64454" w:rsidRDefault="00F2005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r>
        <w:fldChar w:fldCharType="begin"/>
      </w:r>
      <w:r>
        <w:instrText xml:space="preserve"> TOC \o "1-3" \h \z \t "Heading 4,4,Heading 5,5,TOC_Heading,8,Chapter,9" </w:instrText>
      </w:r>
      <w:r>
        <w:fldChar w:fldCharType="separate"/>
      </w:r>
      <w:hyperlink w:anchor="_Toc406138753" w:history="1">
        <w:r>
          <w:rPr>
            <w:rStyle w:val="Hyperlink"/>
            <w:noProof/>
          </w:rPr>
          <w:t>Preface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0A6C9C2A" w14:textId="77777777" w:rsidR="00B64454" w:rsidRDefault="00F2005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4" w:history="1">
        <w:r>
          <w:rPr>
            <w:rStyle w:val="Hyperlink"/>
            <w:noProof/>
          </w:rPr>
          <w:t>Abstract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3AFB3CE" w14:textId="77777777" w:rsidR="00B64454" w:rsidRDefault="00F2005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5" w:history="1">
        <w:r>
          <w:rPr>
            <w:rStyle w:val="Hyperlink"/>
            <w:noProof/>
          </w:rPr>
          <w:t>Opsomming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6919053" w14:textId="77777777" w:rsidR="00B64454" w:rsidRDefault="00F20055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6" w:history="1">
        <w:r>
          <w:rPr>
            <w:rStyle w:val="Hyperlink"/>
            <w:noProof/>
          </w:rPr>
          <w:t>Chapter 1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5A7342" w14:textId="77777777" w:rsidR="00B64454" w:rsidRDefault="00F2005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57" w:history="1">
        <w:r>
          <w:rPr>
            <w:rStyle w:val="Hyperlink"/>
            <w:noProof/>
          </w:rPr>
          <w:t xml:space="preserve">…or Name of Chapter </w:t>
        </w:r>
        <w:r>
          <w:rPr>
            <w:rStyle w:val="Hyperlink"/>
            <w:noProof/>
          </w:rPr>
          <w:t>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0459CF" w14:textId="77777777" w:rsidR="00B64454" w:rsidRDefault="00F20055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59" w:history="1">
        <w:r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F621D5" w14:textId="77777777" w:rsidR="00B64454" w:rsidRDefault="00F20055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0" w:history="1">
        <w:r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7CB4BB" w14:textId="77777777" w:rsidR="00B64454" w:rsidRDefault="00F20055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1" w:history="1">
        <w:r>
          <w:rPr>
            <w:rStyle w:val="Hyperlink"/>
            <w:noProof/>
          </w:rPr>
          <w:t>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</w:t>
        </w:r>
        <w:r>
          <w:rPr>
            <w:rStyle w:val="Hyperlink"/>
            <w:noProof/>
          </w:rPr>
          <w:t>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2E474B" w14:textId="77777777" w:rsidR="00B64454" w:rsidRDefault="00F20055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2" w:history="1">
        <w:r>
          <w:rPr>
            <w:rStyle w:val="Hyperlink"/>
            <w:noProof/>
          </w:rPr>
          <w:t>1.1.1.1.1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71EE86" w14:textId="77777777" w:rsidR="00B64454" w:rsidRDefault="00F20055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63" w:history="1">
        <w:r>
          <w:rPr>
            <w:rStyle w:val="Hyperlink"/>
            <w:noProof/>
          </w:rPr>
          <w:t>Chapter 2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D86246" w14:textId="77777777" w:rsidR="00B64454" w:rsidRDefault="00F2005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64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3ED7DD" w14:textId="77777777" w:rsidR="00B64454" w:rsidRDefault="00F20055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66" w:history="1">
        <w:r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EC4194" w14:textId="77777777" w:rsidR="00B64454" w:rsidRDefault="00F20055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7" w:history="1">
        <w:r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9CB431" w14:textId="77777777" w:rsidR="00B64454" w:rsidRDefault="00F20055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8" w:history="1">
        <w:r>
          <w:rPr>
            <w:rStyle w:val="Hyperlink"/>
            <w:noProof/>
          </w:rPr>
          <w:t>2.1.1.1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B98515" w14:textId="77777777" w:rsidR="00B64454" w:rsidRDefault="00F20055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69" w:history="1">
        <w:r>
          <w:rPr>
            <w:rStyle w:val="Hyperlink"/>
            <w:noProof/>
          </w:rPr>
          <w:t>2.1.1.1.1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3342D5" w14:textId="77777777" w:rsidR="00B64454" w:rsidRDefault="00F20055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0" w:history="1">
        <w:r>
          <w:rPr>
            <w:rStyle w:val="Hyperlink"/>
            <w:noProof/>
          </w:rPr>
          <w:t>Chapter 3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97B4CD" w14:textId="77777777" w:rsidR="00B64454" w:rsidRDefault="00F2005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1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000AFF" w14:textId="77777777" w:rsidR="00B64454" w:rsidRDefault="00F20055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73" w:history="1">
        <w:r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B2890A" w14:textId="77777777" w:rsidR="00B64454" w:rsidRDefault="00F20055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74" w:history="1">
        <w:r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402B82" w14:textId="77777777" w:rsidR="00B64454" w:rsidRDefault="00F20055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75" w:history="1">
        <w:r>
          <w:rPr>
            <w:rStyle w:val="Hyperlink"/>
            <w:noProof/>
          </w:rPr>
          <w:t>3.1.1.1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D20320" w14:textId="77777777" w:rsidR="00B64454" w:rsidRDefault="00F20055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76" w:history="1">
        <w:r>
          <w:rPr>
            <w:rStyle w:val="Hyperlink"/>
            <w:noProof/>
          </w:rPr>
          <w:t>3.1.1.1.1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CEC7DB" w14:textId="77777777" w:rsidR="00B64454" w:rsidRDefault="00F20055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7" w:history="1">
        <w:r>
          <w:rPr>
            <w:rStyle w:val="Hyperlink"/>
            <w:noProof/>
          </w:rPr>
          <w:t>Chapter 4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D5DF3E" w14:textId="77777777" w:rsidR="00B64454" w:rsidRDefault="00F2005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78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E240B2" w14:textId="77777777" w:rsidR="00B64454" w:rsidRDefault="00F20055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80" w:history="1">
        <w:r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D897BF" w14:textId="77777777" w:rsidR="00B64454" w:rsidRDefault="00F20055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1" w:history="1">
        <w:r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42653B" w14:textId="77777777" w:rsidR="00B64454" w:rsidRDefault="00F20055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2" w:history="1">
        <w:r>
          <w:rPr>
            <w:rStyle w:val="Hyperlink"/>
            <w:noProof/>
          </w:rPr>
          <w:t>4.1.1.1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328962" w14:textId="77777777" w:rsidR="00B64454" w:rsidRDefault="00F20055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3" w:history="1">
        <w:r>
          <w:rPr>
            <w:rStyle w:val="Hyperlink"/>
            <w:noProof/>
          </w:rPr>
          <w:t>4.1.1.1.1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</w:t>
        </w:r>
        <w:r>
          <w:rPr>
            <w:rStyle w:val="Hyperlink"/>
            <w:noProof/>
          </w:rPr>
          <w:t>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CD65AB" w14:textId="77777777" w:rsidR="00B64454" w:rsidRDefault="00F20055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84" w:history="1">
        <w:r>
          <w:rPr>
            <w:rStyle w:val="Hyperlink"/>
            <w:noProof/>
          </w:rPr>
          <w:t>Chapter 5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C22EA2" w14:textId="77777777" w:rsidR="00B64454" w:rsidRDefault="00F2005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85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83CAB4" w14:textId="77777777" w:rsidR="00B64454" w:rsidRDefault="00F20055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87" w:history="1">
        <w:r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042AAB" w14:textId="77777777" w:rsidR="00B64454" w:rsidRDefault="00F20055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8" w:history="1">
        <w:r>
          <w:rPr>
            <w:rStyle w:val="Hyperlink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E59C58" w14:textId="77777777" w:rsidR="00B64454" w:rsidRDefault="00F20055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89" w:history="1">
        <w:r>
          <w:rPr>
            <w:rStyle w:val="Hyperlink"/>
            <w:noProof/>
          </w:rPr>
          <w:t>5.1.1.1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AB949D" w14:textId="77777777" w:rsidR="00B64454" w:rsidRDefault="00F20055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0" w:history="1">
        <w:r>
          <w:rPr>
            <w:rStyle w:val="Hyperlink"/>
            <w:noProof/>
          </w:rPr>
          <w:t>5.1.1.1.1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71312A" w14:textId="77777777" w:rsidR="00B64454" w:rsidRDefault="00F20055">
      <w:pPr>
        <w:pStyle w:val="TOC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1" w:history="1">
        <w:r>
          <w:rPr>
            <w:rStyle w:val="Hyperlink"/>
            <w:noProof/>
          </w:rPr>
          <w:t>Chapter 6  Name of chapter (Chapter)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177E1EB" w14:textId="77777777" w:rsidR="00B64454" w:rsidRDefault="00F2005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2" w:history="1">
        <w:r>
          <w:rPr>
            <w:rStyle w:val="Hyperlink"/>
            <w:noProof/>
          </w:rPr>
          <w:t>…or Name of Chapter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2296B0" w14:textId="77777777" w:rsidR="00B64454" w:rsidRDefault="00F20055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en-ZA"/>
        </w:rPr>
      </w:pPr>
      <w:hyperlink w:anchor="_Toc406138794" w:history="1">
        <w:r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FBBF20" w14:textId="77777777" w:rsidR="00B64454" w:rsidRDefault="00F20055">
      <w:pPr>
        <w:pStyle w:val="TOC3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5" w:history="1">
        <w:r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DFDDE9" w14:textId="77777777" w:rsidR="00B64454" w:rsidRDefault="00F20055">
      <w:pPr>
        <w:pStyle w:val="TOC4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6" w:history="1">
        <w:r>
          <w:rPr>
            <w:rStyle w:val="Hyperlink"/>
            <w:noProof/>
          </w:rPr>
          <w:t>6.1.1.1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Heading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50D85C" w14:textId="77777777" w:rsidR="00B64454" w:rsidRDefault="00F20055">
      <w:pPr>
        <w:pStyle w:val="TOC5"/>
        <w:rPr>
          <w:rFonts w:asciiTheme="minorHAnsi" w:eastAsiaTheme="minorEastAsia" w:hAnsiTheme="minorHAnsi" w:cstheme="minorBidi"/>
          <w:noProof/>
          <w:szCs w:val="22"/>
          <w:lang w:eastAsia="en-ZA"/>
        </w:rPr>
      </w:pPr>
      <w:hyperlink w:anchor="_Toc406138797" w:history="1">
        <w:r>
          <w:rPr>
            <w:rStyle w:val="Hyperlink"/>
            <w:noProof/>
          </w:rPr>
          <w:t>6.1.1.1.1</w:t>
        </w:r>
        <w:r>
          <w:rPr>
            <w:rFonts w:asciiTheme="minorHAnsi" w:eastAsiaTheme="minorEastAsia" w:hAnsiTheme="minorHAnsi" w:cstheme="minorBidi"/>
            <w:noProof/>
            <w:szCs w:val="22"/>
            <w:lang w:eastAsia="en-ZA"/>
          </w:rPr>
          <w:tab/>
        </w:r>
        <w:r>
          <w:rPr>
            <w:rStyle w:val="Hyperlink"/>
            <w:noProof/>
          </w:rPr>
          <w:t>He</w:t>
        </w:r>
        <w:r>
          <w:rPr>
            <w:rStyle w:val="Hyperlink"/>
            <w:noProof/>
          </w:rPr>
          <w:t>ading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891B69" w14:textId="77777777" w:rsidR="00B64454" w:rsidRDefault="00F2005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8" w:history="1">
        <w:r>
          <w:rPr>
            <w:rStyle w:val="Hyperlink"/>
            <w:noProof/>
          </w:rPr>
          <w:t>Bibliography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ED7642" w14:textId="77777777" w:rsidR="00B64454" w:rsidRDefault="00F2005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799" w:history="1">
        <w:r>
          <w:rPr>
            <w:rStyle w:val="Hyperlink"/>
            <w:noProof/>
          </w:rPr>
          <w:t>Annexures (TOC_Heading)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DE7B5F" w14:textId="77777777" w:rsidR="00B64454" w:rsidRDefault="00F20055">
      <w:pPr>
        <w:pStyle w:val="TOC8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n-ZA"/>
        </w:rPr>
      </w:pPr>
      <w:hyperlink w:anchor="_Toc406138800" w:history="1">
        <w:r>
          <w:rPr>
            <w:rStyle w:val="Hyperlink"/>
            <w:noProof/>
            <w:lang w:eastAsia="en-ZA"/>
          </w:rPr>
          <w:t>Last Updated:  12 December 2014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_Toc406138800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2FCA99" w14:textId="77777777" w:rsidR="00B64454" w:rsidRDefault="00F20055">
      <w:r>
        <w:fldChar w:fldCharType="end"/>
      </w:r>
    </w:p>
    <w:p w14:paraId="6F7C1650" w14:textId="77777777" w:rsidR="00B64454" w:rsidRDefault="00F20055">
      <w:pPr>
        <w:rPr>
          <w:sz w:val="28"/>
        </w:rPr>
      </w:pPr>
      <w:r>
        <w:br w:type="page"/>
      </w:r>
    </w:p>
    <w:p w14:paraId="0670E6E3" w14:textId="77777777" w:rsidR="00B64454" w:rsidRDefault="00F20055">
      <w:pPr>
        <w:pStyle w:val="Heading0"/>
      </w:pPr>
      <w:r>
        <w:lastRenderedPageBreak/>
        <w:t>List of Tables (Heading 0)</w:t>
      </w:r>
    </w:p>
    <w:p w14:paraId="345654A1" w14:textId="77777777" w:rsidR="00B64454" w:rsidRDefault="00F2005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"Table" </w:instrText>
      </w:r>
      <w:r>
        <w:rPr>
          <w:sz w:val="24"/>
        </w:rPr>
        <w:fldChar w:fldCharType="separate"/>
      </w:r>
      <w:hyperlink w:anchor="_Toc406138801" w:history="1">
        <w:r>
          <w:rPr>
            <w:rStyle w:val="Hyperlink"/>
          </w:rPr>
          <w:t>Table 1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</w:instrText>
        </w:r>
        <w:r>
          <w:rPr>
            <w:webHidden/>
          </w:rPr>
          <w:instrText xml:space="preserve"> _Toc406138801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EF966DF" w14:textId="77777777" w:rsidR="00B64454" w:rsidRDefault="00F2005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2" w:history="1">
        <w:r>
          <w:rPr>
            <w:rStyle w:val="Hyperlink"/>
          </w:rPr>
          <w:t>Table 2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0EC76AA" w14:textId="77777777" w:rsidR="00B64454" w:rsidRDefault="00F2005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3" w:history="1">
        <w:r>
          <w:rPr>
            <w:rStyle w:val="Hyperlink"/>
          </w:rPr>
          <w:t>Table 3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A914920" w14:textId="77777777" w:rsidR="00B64454" w:rsidRDefault="00F2005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4" w:history="1">
        <w:r>
          <w:rPr>
            <w:rStyle w:val="Hyperlink"/>
          </w:rPr>
          <w:t>Table 4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2AF23B8" w14:textId="77777777" w:rsidR="00B64454" w:rsidRDefault="00F2005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5" w:history="1">
        <w:r>
          <w:rPr>
            <w:rStyle w:val="Hyperlink"/>
          </w:rPr>
          <w:t>Table 5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3FA348B" w14:textId="77777777" w:rsidR="00B64454" w:rsidRDefault="00F2005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6" w:history="1">
        <w:r>
          <w:rPr>
            <w:rStyle w:val="Hyperlink"/>
          </w:rPr>
          <w:t>Table 6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</w:t>
        </w:r>
        <w:r>
          <w:rPr>
            <w:rStyle w:val="Hyperlink"/>
          </w:rPr>
          <w:t>le of the table.  (CaptionTop_Tbl_Fig)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0BE8525" w14:textId="77777777" w:rsidR="00B64454" w:rsidRDefault="00F20055">
      <w:pPr>
        <w:pStyle w:val="Quote"/>
        <w:rPr>
          <w:b/>
          <w:sz w:val="28"/>
        </w:rPr>
      </w:pPr>
      <w:r>
        <w:fldChar w:fldCharType="end"/>
      </w:r>
      <w:r>
        <w:br w:type="page"/>
      </w:r>
    </w:p>
    <w:p w14:paraId="5806D5AD" w14:textId="77777777" w:rsidR="00B64454" w:rsidRDefault="00F20055">
      <w:pPr>
        <w:pStyle w:val="Heading0"/>
      </w:pPr>
      <w:r>
        <w:lastRenderedPageBreak/>
        <w:t>List of Figures (Heading 0)</w:t>
      </w:r>
    </w:p>
    <w:p w14:paraId="194023CB" w14:textId="77777777" w:rsidR="00B64454" w:rsidRDefault="00F2005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r>
        <w:rPr>
          <w:sz w:val="24"/>
        </w:rPr>
        <w:fldChar w:fldCharType="begin"/>
      </w:r>
      <w:r>
        <w:instrText xml:space="preserve"> TOC \h \z \c "Figure" </w:instrText>
      </w:r>
      <w:r>
        <w:rPr>
          <w:sz w:val="24"/>
        </w:rPr>
        <w:fldChar w:fldCharType="separate"/>
      </w:r>
      <w:hyperlink w:anchor="_Toc406138807" w:history="1">
        <w:r>
          <w:rPr>
            <w:rStyle w:val="Hyperlink"/>
          </w:rPr>
          <w:t>Figure 1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 xml:space="preserve">This is the </w:t>
        </w:r>
        <w:r>
          <w:rPr>
            <w:rStyle w:val="Hyperlink"/>
          </w:rPr>
          <w:t>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CA9E355" w14:textId="77777777" w:rsidR="00B64454" w:rsidRDefault="00F2005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8" w:history="1">
        <w:r>
          <w:rPr>
            <w:rStyle w:val="Hyperlink"/>
          </w:rPr>
          <w:t>Figure 2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</w:instrText>
        </w:r>
        <w:r>
          <w:rPr>
            <w:webHidden/>
          </w:rPr>
          <w:instrText xml:space="preserve">38808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C8323C0" w14:textId="77777777" w:rsidR="00B64454" w:rsidRDefault="00F2005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09" w:history="1">
        <w:r>
          <w:rPr>
            <w:rStyle w:val="Hyperlink"/>
          </w:rPr>
          <w:t>Figure 3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DFF377F" w14:textId="77777777" w:rsidR="00B64454" w:rsidRDefault="00F2005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0" w:history="1">
        <w:r>
          <w:rPr>
            <w:rStyle w:val="Hyperlink"/>
          </w:rPr>
          <w:t>Figure 4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300C634" w14:textId="77777777" w:rsidR="00B64454" w:rsidRDefault="00F2005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1" w:history="1">
        <w:r>
          <w:rPr>
            <w:rStyle w:val="Hyperlink"/>
          </w:rPr>
          <w:t>Figure 5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_Toc406138811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FC05BCE" w14:textId="77777777" w:rsidR="00B64454" w:rsidRDefault="00F20055">
      <w:pPr>
        <w:pStyle w:val="TableofFigures"/>
        <w:rPr>
          <w:rFonts w:asciiTheme="minorHAnsi" w:eastAsiaTheme="minorEastAsia" w:hAnsiTheme="minorHAnsi" w:cstheme="minorBidi"/>
          <w:szCs w:val="22"/>
          <w:lang w:eastAsia="en-ZA"/>
        </w:rPr>
      </w:pPr>
      <w:hyperlink w:anchor="_Toc406138812" w:history="1">
        <w:r>
          <w:rPr>
            <w:rStyle w:val="Hyperlink"/>
          </w:rPr>
          <w:t>Figure 6</w:t>
        </w:r>
        <w:r>
          <w:rPr>
            <w:rStyle w:val="Hyperlink"/>
          </w:rPr>
          <w:noBreakHyphen/>
          <w:t>1:</w:t>
        </w:r>
        <w:r>
          <w:rPr>
            <w:rFonts w:asciiTheme="minorHAnsi" w:eastAsiaTheme="minorEastAsia" w:hAnsiTheme="minorHAnsi" w:cstheme="minorBidi"/>
            <w:szCs w:val="22"/>
            <w:lang w:eastAsia="en-ZA"/>
          </w:rPr>
          <w:tab/>
        </w:r>
        <w:r>
          <w:rPr>
            <w:rStyle w:val="Hyperlink"/>
          </w:rPr>
          <w:t>This is the title of the figure.  (CaptionBot_Tbl_Fig)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</w:instrText>
        </w:r>
        <w:r>
          <w:rPr>
            <w:webHidden/>
          </w:rPr>
          <w:instrText xml:space="preserve">PAGEREF _Toc406138812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18EE068" w14:textId="77777777" w:rsidR="00B64454" w:rsidRDefault="00F20055">
      <w:pPr>
        <w:pStyle w:val="Quote"/>
      </w:pPr>
      <w:r>
        <w:fldChar w:fldCharType="end"/>
      </w:r>
    </w:p>
    <w:p w14:paraId="0143B5D9" w14:textId="77777777" w:rsidR="00B64454" w:rsidRDefault="00B64454">
      <w:pPr>
        <w:sectPr w:rsidR="00B64454">
          <w:headerReference w:type="default" r:id="rId10"/>
          <w:footerReference w:type="default" r:id="rId11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</w:p>
    <w:p w14:paraId="1DA404ED" w14:textId="77777777" w:rsidR="00B64454" w:rsidRDefault="00F20055">
      <w:pPr>
        <w:pStyle w:val="Chapter"/>
      </w:pPr>
      <w:bookmarkStart w:id="20" w:name="_Toc406138756"/>
      <w:bookmarkStart w:id="21" w:name="_Toc322953587"/>
      <w:r>
        <w:lastRenderedPageBreak/>
        <w:t>Chapter 1  Name of chapter (Chapter)</w:t>
      </w:r>
      <w:bookmarkEnd w:id="20"/>
    </w:p>
    <w:p w14:paraId="385DA954" w14:textId="77777777" w:rsidR="00B64454" w:rsidRDefault="00F20055">
      <w:pPr>
        <w:pStyle w:val="Heading1"/>
      </w:pPr>
      <w:r>
        <w:t>Heading 1</w:t>
      </w:r>
      <w:bookmarkStart w:id="22" w:name="_Toc349293438"/>
      <w:bookmarkStart w:id="23" w:name="_Toc349293523"/>
      <w:bookmarkStart w:id="24" w:name="_Toc349293622"/>
      <w:bookmarkStart w:id="25" w:name="_Toc349545911"/>
      <w:bookmarkStart w:id="26" w:name="_Toc349547653"/>
      <w:bookmarkStart w:id="27" w:name="_Toc349554562"/>
      <w:bookmarkStart w:id="28" w:name="_Toc349554582"/>
      <w:bookmarkStart w:id="29" w:name="_Toc359331816"/>
      <w:bookmarkStart w:id="30" w:name="_Toc364237860"/>
      <w:bookmarkStart w:id="31" w:name="_Toc369678675"/>
      <w:bookmarkStart w:id="32" w:name="_Toc373499294"/>
      <w:bookmarkStart w:id="33" w:name="_Toc376503766"/>
      <w:bookmarkStart w:id="34" w:name="_Toc376503834"/>
      <w:bookmarkStart w:id="35" w:name="_Toc379463579"/>
      <w:bookmarkStart w:id="36" w:name="_Toc40095577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t xml:space="preserve"> won’t print.  Don’t delete – doing so will lead to incorrect numbering.</w:t>
      </w:r>
      <w:bookmarkStart w:id="37" w:name="_Toc405901936"/>
      <w:bookmarkStart w:id="38" w:name="_Toc405902491"/>
      <w:bookmarkStart w:id="39" w:name="_Toc406075051"/>
      <w:bookmarkStart w:id="40" w:name="_Toc406075242"/>
      <w:bookmarkStart w:id="41" w:name="_Toc406135635"/>
      <w:bookmarkStart w:id="42" w:name="_Toc406135759"/>
      <w:bookmarkStart w:id="43" w:name="_Toc406136598"/>
      <w:bookmarkStart w:id="44" w:name="_Toc406138758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7C35C774" w14:textId="77777777" w:rsidR="00B64454" w:rsidRDefault="00F20055">
      <w:pPr>
        <w:pStyle w:val="Heading2"/>
      </w:pPr>
      <w:bookmarkStart w:id="45" w:name="_Toc322953588"/>
      <w:bookmarkStart w:id="46" w:name="_Toc349293623"/>
      <w:bookmarkStart w:id="47" w:name="_Toc349545912"/>
      <w:bookmarkStart w:id="48" w:name="_Toc376503767"/>
      <w:bookmarkStart w:id="49" w:name="_Toc376503835"/>
      <w:bookmarkStart w:id="50" w:name="_Toc405901937"/>
      <w:bookmarkStart w:id="51" w:name="_Toc405902492"/>
      <w:bookmarkStart w:id="52" w:name="_Toc405902944"/>
      <w:bookmarkStart w:id="53" w:name="_Toc406138759"/>
      <w:r>
        <w:t>Heading 2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36319DAF" w14:textId="77777777" w:rsidR="00B64454" w:rsidRDefault="00F20055">
      <w:pPr>
        <w:pStyle w:val="Heading3"/>
      </w:pPr>
      <w:bookmarkStart w:id="54" w:name="_Toc322953589"/>
      <w:bookmarkStart w:id="55" w:name="_Toc349293624"/>
      <w:bookmarkStart w:id="56" w:name="_Toc349545913"/>
      <w:bookmarkStart w:id="57" w:name="_Toc376503768"/>
      <w:bookmarkStart w:id="58" w:name="_Toc376503836"/>
      <w:bookmarkStart w:id="59" w:name="_Toc405901938"/>
      <w:bookmarkStart w:id="60" w:name="_Toc405902493"/>
      <w:bookmarkStart w:id="61" w:name="_Toc405902945"/>
      <w:bookmarkStart w:id="62" w:name="_Toc406138760"/>
      <w:r>
        <w:t>Heading 3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287B15D2" w14:textId="77777777" w:rsidR="00B64454" w:rsidRDefault="00F20055">
      <w:pPr>
        <w:pStyle w:val="Heading4"/>
      </w:pPr>
      <w:bookmarkStart w:id="63" w:name="_Toc376503769"/>
      <w:bookmarkStart w:id="64" w:name="_Toc376503837"/>
      <w:bookmarkStart w:id="65" w:name="_Toc405902494"/>
      <w:bookmarkStart w:id="66" w:name="_Toc405902946"/>
      <w:bookmarkStart w:id="67" w:name="_Toc406138761"/>
      <w:r>
        <w:t>Heading 4</w:t>
      </w:r>
      <w:bookmarkEnd w:id="63"/>
      <w:bookmarkEnd w:id="64"/>
      <w:bookmarkEnd w:id="65"/>
      <w:bookmarkEnd w:id="66"/>
      <w:bookmarkEnd w:id="67"/>
    </w:p>
    <w:p w14:paraId="1500EB90" w14:textId="77777777" w:rsidR="00B64454" w:rsidRDefault="00F20055">
      <w:pPr>
        <w:pStyle w:val="Heading5"/>
      </w:pPr>
      <w:bookmarkStart w:id="68" w:name="_Toc376503838"/>
      <w:bookmarkStart w:id="69" w:name="_Toc405902495"/>
      <w:bookmarkStart w:id="70" w:name="_Toc405902947"/>
      <w:bookmarkStart w:id="71" w:name="_Toc406138762"/>
      <w:r>
        <w:t>Heading 5</w:t>
      </w:r>
      <w:bookmarkEnd w:id="68"/>
      <w:bookmarkEnd w:id="69"/>
      <w:bookmarkEnd w:id="70"/>
      <w:bookmarkEnd w:id="71"/>
    </w:p>
    <w:p w14:paraId="5F59B7B8" w14:textId="77777777" w:rsidR="00B64454" w:rsidRDefault="00F20055">
      <w:pPr>
        <w:pStyle w:val="CaptionBotTblFig"/>
      </w:pPr>
      <w:bookmarkStart w:id="72" w:name="_Toc406138807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(CaptionBot_Tbl_Fig)</w:t>
      </w:r>
      <w:bookmarkEnd w:id="72"/>
    </w:p>
    <w:p w14:paraId="0FEA07D5" w14:textId="77777777" w:rsidR="00B64454" w:rsidRDefault="00F20055">
      <w:pPr>
        <w:pStyle w:val="CaptionTopTblFig"/>
      </w:pPr>
      <w:bookmarkStart w:id="73" w:name="_Toc406138801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73"/>
    </w:p>
    <w:p w14:paraId="203B1EC4" w14:textId="77777777" w:rsidR="00B64454" w:rsidRDefault="00F20055">
      <w:pPr>
        <w:rPr>
          <w:sz w:val="28"/>
          <w:szCs w:val="24"/>
        </w:rPr>
      </w:pPr>
      <w:bookmarkStart w:id="74" w:name="_Toc349293625"/>
      <w:bookmarkStart w:id="75" w:name="_Toc349545915"/>
      <w:r>
        <w:br w:type="page"/>
      </w:r>
    </w:p>
    <w:p w14:paraId="17181B60" w14:textId="77777777" w:rsidR="00B64454" w:rsidRDefault="00F20055">
      <w:pPr>
        <w:pStyle w:val="Chapter"/>
      </w:pPr>
      <w:bookmarkStart w:id="76" w:name="_Toc406138763"/>
      <w:bookmarkStart w:id="77" w:name="_Toc376503770"/>
      <w:bookmarkStart w:id="78" w:name="_Toc376503839"/>
      <w:r>
        <w:lastRenderedPageBreak/>
        <w:t>Chapter 2  Name of chapter (Chapter)</w:t>
      </w:r>
      <w:bookmarkEnd w:id="76"/>
    </w:p>
    <w:p w14:paraId="12DEE102" w14:textId="77777777" w:rsidR="00B64454" w:rsidRDefault="00F20055">
      <w:pPr>
        <w:pStyle w:val="Heading1"/>
      </w:pPr>
      <w:r>
        <w:t>Heading 1 won’t print.  Don’t delete – doing so will lead to incorrect numbering.</w:t>
      </w:r>
      <w:bookmarkStart w:id="79" w:name="_Toc405901940"/>
      <w:bookmarkStart w:id="80" w:name="_Toc405902497"/>
      <w:bookmarkStart w:id="81" w:name="_Toc406075057"/>
      <w:bookmarkStart w:id="82" w:name="_Toc406075248"/>
      <w:bookmarkStart w:id="83" w:name="_Toc406135642"/>
      <w:bookmarkStart w:id="84" w:name="_Toc406135766"/>
      <w:bookmarkStart w:id="85" w:name="_Toc406136605"/>
      <w:bookmarkStart w:id="86" w:name="_Toc406138765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0B6AC6DF" w14:textId="77777777" w:rsidR="00B64454" w:rsidRDefault="00F20055">
      <w:pPr>
        <w:pStyle w:val="Heading2"/>
      </w:pPr>
      <w:bookmarkStart w:id="87" w:name="_Toc405901941"/>
      <w:bookmarkStart w:id="88" w:name="_Toc405902498"/>
      <w:bookmarkStart w:id="89" w:name="_Toc405902949"/>
      <w:bookmarkStart w:id="90" w:name="_Toc406138766"/>
      <w:r>
        <w:t>Heading 2</w:t>
      </w:r>
      <w:bookmarkEnd w:id="87"/>
      <w:bookmarkEnd w:id="88"/>
      <w:bookmarkEnd w:id="89"/>
      <w:bookmarkEnd w:id="90"/>
    </w:p>
    <w:p w14:paraId="1A5C14E2" w14:textId="77777777" w:rsidR="00B64454" w:rsidRDefault="00F20055">
      <w:pPr>
        <w:pStyle w:val="Heading3"/>
      </w:pPr>
      <w:bookmarkStart w:id="91" w:name="_Toc405901942"/>
      <w:bookmarkStart w:id="92" w:name="_Toc405902499"/>
      <w:bookmarkStart w:id="93" w:name="_Toc405902950"/>
      <w:bookmarkStart w:id="94" w:name="_Toc406138767"/>
      <w:r>
        <w:t>Heading 3</w:t>
      </w:r>
      <w:bookmarkEnd w:id="91"/>
      <w:bookmarkEnd w:id="92"/>
      <w:bookmarkEnd w:id="93"/>
      <w:bookmarkEnd w:id="94"/>
    </w:p>
    <w:p w14:paraId="5999DA99" w14:textId="77777777" w:rsidR="00B64454" w:rsidRDefault="00F20055">
      <w:pPr>
        <w:pStyle w:val="Heading4"/>
      </w:pPr>
      <w:bookmarkStart w:id="95" w:name="_Toc405902500"/>
      <w:bookmarkStart w:id="96" w:name="_Toc405902951"/>
      <w:bookmarkStart w:id="97" w:name="_Toc406138768"/>
      <w:r>
        <w:t>Heading 4</w:t>
      </w:r>
      <w:bookmarkEnd w:id="95"/>
      <w:bookmarkEnd w:id="96"/>
      <w:bookmarkEnd w:id="97"/>
    </w:p>
    <w:p w14:paraId="7E63F7C5" w14:textId="77777777" w:rsidR="00B64454" w:rsidRDefault="00F20055">
      <w:pPr>
        <w:pStyle w:val="Heading5"/>
      </w:pPr>
      <w:bookmarkStart w:id="98" w:name="_Toc405902501"/>
      <w:bookmarkStart w:id="99" w:name="_Toc405902952"/>
      <w:bookmarkStart w:id="100" w:name="_Toc406138769"/>
      <w:r>
        <w:t>Heading 5</w:t>
      </w:r>
      <w:bookmarkEnd w:id="98"/>
      <w:bookmarkEnd w:id="99"/>
      <w:bookmarkEnd w:id="100"/>
    </w:p>
    <w:p w14:paraId="5C2538C0" w14:textId="77777777" w:rsidR="00B64454" w:rsidRDefault="00F20055">
      <w:pPr>
        <w:pStyle w:val="CaptionBotTblFig"/>
      </w:pPr>
      <w:bookmarkStart w:id="101" w:name="_Toc406138808"/>
      <w:r>
        <w:t xml:space="preserve">Figure </w:t>
      </w:r>
      <w:r>
        <w:fldChar w:fldCharType="begin"/>
      </w:r>
      <w:r>
        <w:instrText xml:space="preserve"> S</w:instrText>
      </w:r>
      <w:r>
        <w:instrText xml:space="preserve">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(CaptionBot_Tbl_Fig)</w:t>
      </w:r>
      <w:bookmarkEnd w:id="101"/>
    </w:p>
    <w:p w14:paraId="1AFF0514" w14:textId="77777777" w:rsidR="00B64454" w:rsidRDefault="00F20055">
      <w:pPr>
        <w:pStyle w:val="CaptionTopTblFig"/>
      </w:pPr>
      <w:bookmarkStart w:id="102" w:name="_Toc406138802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102"/>
    </w:p>
    <w:p w14:paraId="44729640" w14:textId="77777777" w:rsidR="00B64454" w:rsidRDefault="00F20055">
      <w:pPr>
        <w:spacing w:after="0" w:line="240" w:lineRule="auto"/>
        <w:jc w:val="left"/>
      </w:pPr>
      <w:r>
        <w:br w:type="page"/>
      </w:r>
    </w:p>
    <w:p w14:paraId="7AFAE1C0" w14:textId="77777777" w:rsidR="00B64454" w:rsidRDefault="00F20055">
      <w:pPr>
        <w:pStyle w:val="Chapter"/>
      </w:pPr>
      <w:bookmarkStart w:id="103" w:name="_Toc406138770"/>
      <w:r>
        <w:lastRenderedPageBreak/>
        <w:t xml:space="preserve">Chapter 3  Name of chapter </w:t>
      </w:r>
      <w:r>
        <w:t>(Chapter)</w:t>
      </w:r>
      <w:bookmarkEnd w:id="103"/>
    </w:p>
    <w:p w14:paraId="05B36E0D" w14:textId="77777777" w:rsidR="00B64454" w:rsidRDefault="00F20055">
      <w:pPr>
        <w:pStyle w:val="Heading1"/>
      </w:pPr>
      <w:r>
        <w:t>Heading 1 won’t print.  Don’t delete – doing so will lead to incorrect numbering.</w:t>
      </w:r>
      <w:bookmarkStart w:id="104" w:name="_Toc405901944"/>
      <w:bookmarkStart w:id="105" w:name="_Toc405902503"/>
      <w:bookmarkStart w:id="106" w:name="_Toc406075063"/>
      <w:bookmarkStart w:id="107" w:name="_Toc406075254"/>
      <w:bookmarkStart w:id="108" w:name="_Toc406135649"/>
      <w:bookmarkStart w:id="109" w:name="_Toc406135773"/>
      <w:bookmarkStart w:id="110" w:name="_Toc406136612"/>
      <w:bookmarkStart w:id="111" w:name="_Toc406138772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14:paraId="4F91A065" w14:textId="77777777" w:rsidR="00B64454" w:rsidRDefault="00F20055">
      <w:pPr>
        <w:pStyle w:val="Heading2"/>
      </w:pPr>
      <w:bookmarkStart w:id="112" w:name="_Toc405901945"/>
      <w:bookmarkStart w:id="113" w:name="_Toc405902504"/>
      <w:bookmarkStart w:id="114" w:name="_Toc405902954"/>
      <w:bookmarkStart w:id="115" w:name="_Toc406138773"/>
      <w:r>
        <w:t>Heading 2</w:t>
      </w:r>
      <w:bookmarkEnd w:id="112"/>
      <w:bookmarkEnd w:id="113"/>
      <w:bookmarkEnd w:id="114"/>
      <w:bookmarkEnd w:id="115"/>
    </w:p>
    <w:p w14:paraId="20C31AF6" w14:textId="77777777" w:rsidR="00B64454" w:rsidRDefault="00F20055">
      <w:pPr>
        <w:pStyle w:val="Heading3"/>
      </w:pPr>
      <w:bookmarkStart w:id="116" w:name="_Toc405901946"/>
      <w:bookmarkStart w:id="117" w:name="_Toc405902505"/>
      <w:bookmarkStart w:id="118" w:name="_Toc405902955"/>
      <w:bookmarkStart w:id="119" w:name="_Toc406138774"/>
      <w:r>
        <w:t>Heading 3</w:t>
      </w:r>
      <w:bookmarkEnd w:id="116"/>
      <w:bookmarkEnd w:id="117"/>
      <w:bookmarkEnd w:id="118"/>
      <w:bookmarkEnd w:id="119"/>
    </w:p>
    <w:p w14:paraId="77EE01CA" w14:textId="77777777" w:rsidR="00B64454" w:rsidRDefault="00F20055">
      <w:pPr>
        <w:pStyle w:val="Heading4"/>
      </w:pPr>
      <w:bookmarkStart w:id="120" w:name="_Toc405902506"/>
      <w:bookmarkStart w:id="121" w:name="_Toc405902956"/>
      <w:bookmarkStart w:id="122" w:name="_Toc406138775"/>
      <w:r>
        <w:t>Heading 4</w:t>
      </w:r>
      <w:bookmarkEnd w:id="120"/>
      <w:bookmarkEnd w:id="121"/>
      <w:bookmarkEnd w:id="122"/>
    </w:p>
    <w:p w14:paraId="00C7ABF5" w14:textId="77777777" w:rsidR="00B64454" w:rsidRDefault="00F20055">
      <w:pPr>
        <w:pStyle w:val="Heading5"/>
      </w:pPr>
      <w:bookmarkStart w:id="123" w:name="_Toc405902507"/>
      <w:bookmarkStart w:id="124" w:name="_Toc405902957"/>
      <w:bookmarkStart w:id="125" w:name="_Toc406138776"/>
      <w:r>
        <w:t>Heading 5</w:t>
      </w:r>
      <w:bookmarkEnd w:id="123"/>
      <w:bookmarkEnd w:id="124"/>
      <w:bookmarkEnd w:id="125"/>
    </w:p>
    <w:p w14:paraId="071C7601" w14:textId="77777777" w:rsidR="00B64454" w:rsidRDefault="00F20055">
      <w:pPr>
        <w:pStyle w:val="CaptionBotTblFig"/>
      </w:pPr>
      <w:bookmarkStart w:id="126" w:name="_Toc40613880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</w:t>
      </w:r>
      <w:r>
        <w:t>CaptionBot_Tbl_Fig)</w:t>
      </w:r>
      <w:bookmarkEnd w:id="126"/>
    </w:p>
    <w:p w14:paraId="69E7A6FB" w14:textId="77777777" w:rsidR="00B64454" w:rsidRDefault="00F20055">
      <w:pPr>
        <w:pStyle w:val="CaptionTopTblFig"/>
      </w:pPr>
      <w:bookmarkStart w:id="127" w:name="_Toc406138803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127"/>
    </w:p>
    <w:p w14:paraId="76FDCD60" w14:textId="77777777" w:rsidR="00B64454" w:rsidRDefault="00F20055">
      <w:pPr>
        <w:spacing w:after="0" w:line="240" w:lineRule="auto"/>
        <w:jc w:val="left"/>
      </w:pPr>
      <w:r>
        <w:br w:type="page"/>
      </w:r>
    </w:p>
    <w:p w14:paraId="01BCCA79" w14:textId="77777777" w:rsidR="00B64454" w:rsidRDefault="00F20055">
      <w:pPr>
        <w:pStyle w:val="Chapter"/>
      </w:pPr>
      <w:bookmarkStart w:id="128" w:name="_Toc406138777"/>
      <w:r>
        <w:lastRenderedPageBreak/>
        <w:t>Chapter 4  Name of chapter (Chapter)</w:t>
      </w:r>
      <w:bookmarkEnd w:id="128"/>
    </w:p>
    <w:p w14:paraId="42B03B54" w14:textId="77777777" w:rsidR="00B64454" w:rsidRDefault="00F20055">
      <w:pPr>
        <w:pStyle w:val="Heading1"/>
      </w:pPr>
      <w:r>
        <w:t>Heading 1 won’t print.  Don’t delete – doing so will lead to incorrect numbering.</w:t>
      </w:r>
      <w:bookmarkStart w:id="129" w:name="_Toc405901948"/>
      <w:bookmarkStart w:id="130" w:name="_Toc405902509"/>
      <w:bookmarkStart w:id="131" w:name="_Toc406075069"/>
      <w:bookmarkStart w:id="132" w:name="_Toc406075260"/>
      <w:bookmarkStart w:id="133" w:name="_Toc406135656"/>
      <w:bookmarkStart w:id="134" w:name="_Toc406135780"/>
      <w:bookmarkStart w:id="135" w:name="_Toc406136619"/>
      <w:bookmarkStart w:id="136" w:name="_Toc406138779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14:paraId="7DE0E845" w14:textId="77777777" w:rsidR="00B64454" w:rsidRDefault="00F20055">
      <w:pPr>
        <w:pStyle w:val="Heading2"/>
      </w:pPr>
      <w:bookmarkStart w:id="137" w:name="_Toc405901949"/>
      <w:bookmarkStart w:id="138" w:name="_Toc405902510"/>
      <w:bookmarkStart w:id="139" w:name="_Toc405902959"/>
      <w:bookmarkStart w:id="140" w:name="_Toc406138780"/>
      <w:r>
        <w:t>Hea</w:t>
      </w:r>
      <w:r>
        <w:t>ding 2</w:t>
      </w:r>
      <w:bookmarkEnd w:id="137"/>
      <w:bookmarkEnd w:id="138"/>
      <w:bookmarkEnd w:id="139"/>
      <w:bookmarkEnd w:id="140"/>
    </w:p>
    <w:p w14:paraId="383B9F58" w14:textId="77777777" w:rsidR="00B64454" w:rsidRDefault="00F20055">
      <w:pPr>
        <w:pStyle w:val="Heading3"/>
      </w:pPr>
      <w:bookmarkStart w:id="141" w:name="_Toc405901950"/>
      <w:bookmarkStart w:id="142" w:name="_Toc405902511"/>
      <w:bookmarkStart w:id="143" w:name="_Toc405902960"/>
      <w:bookmarkStart w:id="144" w:name="_Toc406138781"/>
      <w:r>
        <w:t>Heading 3</w:t>
      </w:r>
      <w:bookmarkEnd w:id="141"/>
      <w:bookmarkEnd w:id="142"/>
      <w:bookmarkEnd w:id="143"/>
      <w:bookmarkEnd w:id="144"/>
    </w:p>
    <w:p w14:paraId="625CCB9B" w14:textId="77777777" w:rsidR="00B64454" w:rsidRDefault="00F20055">
      <w:pPr>
        <w:pStyle w:val="Heading4"/>
      </w:pPr>
      <w:bookmarkStart w:id="145" w:name="_Toc405902512"/>
      <w:bookmarkStart w:id="146" w:name="_Toc405902961"/>
      <w:bookmarkStart w:id="147" w:name="_Toc406138782"/>
      <w:r>
        <w:t>Heading 4</w:t>
      </w:r>
      <w:bookmarkEnd w:id="145"/>
      <w:bookmarkEnd w:id="146"/>
      <w:bookmarkEnd w:id="147"/>
    </w:p>
    <w:p w14:paraId="1CFBF4F1" w14:textId="77777777" w:rsidR="00B64454" w:rsidRDefault="00F20055">
      <w:pPr>
        <w:pStyle w:val="Heading5"/>
      </w:pPr>
      <w:bookmarkStart w:id="148" w:name="_Toc405902513"/>
      <w:bookmarkStart w:id="149" w:name="_Toc405902962"/>
      <w:bookmarkStart w:id="150" w:name="_Toc406138783"/>
      <w:r>
        <w:t>Heading 5</w:t>
      </w:r>
      <w:bookmarkEnd w:id="148"/>
      <w:bookmarkEnd w:id="149"/>
      <w:bookmarkEnd w:id="150"/>
    </w:p>
    <w:p w14:paraId="08F09027" w14:textId="77777777" w:rsidR="00B64454" w:rsidRDefault="00F20055">
      <w:pPr>
        <w:pStyle w:val="CaptionBotTblFig"/>
      </w:pPr>
      <w:bookmarkStart w:id="151" w:name="_Toc406138810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(CaptionBot_Tbl_Fig)</w:t>
      </w:r>
      <w:bookmarkEnd w:id="151"/>
    </w:p>
    <w:p w14:paraId="0FD6F067" w14:textId="77777777" w:rsidR="00B64454" w:rsidRDefault="00F20055">
      <w:pPr>
        <w:pStyle w:val="CaptionTopTblFig"/>
      </w:pPr>
      <w:bookmarkStart w:id="152" w:name="_Toc406138804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</w:t>
      </w:r>
      <w:r>
        <w:t>bl_Fig)</w:t>
      </w:r>
      <w:bookmarkEnd w:id="152"/>
    </w:p>
    <w:p w14:paraId="43D156CA" w14:textId="77777777" w:rsidR="00B64454" w:rsidRDefault="00F20055">
      <w:pPr>
        <w:spacing w:after="0" w:line="240" w:lineRule="auto"/>
        <w:jc w:val="left"/>
      </w:pPr>
      <w:r>
        <w:br w:type="page"/>
      </w:r>
    </w:p>
    <w:p w14:paraId="50FB6623" w14:textId="77777777" w:rsidR="00B64454" w:rsidRDefault="00F20055">
      <w:pPr>
        <w:pStyle w:val="Chapter"/>
      </w:pPr>
      <w:bookmarkStart w:id="153" w:name="_Toc406138784"/>
      <w:r>
        <w:lastRenderedPageBreak/>
        <w:t>Chapter 5  Name of chapter (Chapter)</w:t>
      </w:r>
      <w:bookmarkEnd w:id="153"/>
    </w:p>
    <w:p w14:paraId="578A35FD" w14:textId="77777777" w:rsidR="00B64454" w:rsidRDefault="00F20055">
      <w:pPr>
        <w:pStyle w:val="Heading1"/>
      </w:pPr>
      <w:r>
        <w:t>Heading 1 won’t print.  Don’t delete – doing so will lead to incorrect numbering.</w:t>
      </w:r>
      <w:bookmarkStart w:id="154" w:name="_Toc405901952"/>
      <w:bookmarkStart w:id="155" w:name="_Toc405902515"/>
      <w:bookmarkStart w:id="156" w:name="_Toc406075075"/>
      <w:bookmarkStart w:id="157" w:name="_Toc406075266"/>
      <w:bookmarkStart w:id="158" w:name="_Toc406135663"/>
      <w:bookmarkStart w:id="159" w:name="_Toc406135787"/>
      <w:bookmarkStart w:id="160" w:name="_Toc406136626"/>
      <w:bookmarkStart w:id="161" w:name="_Toc406138786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14:paraId="6C460C9D" w14:textId="77777777" w:rsidR="00B64454" w:rsidRDefault="00F20055">
      <w:pPr>
        <w:pStyle w:val="Heading2"/>
      </w:pPr>
      <w:bookmarkStart w:id="162" w:name="_Toc405901953"/>
      <w:bookmarkStart w:id="163" w:name="_Toc405902516"/>
      <w:bookmarkStart w:id="164" w:name="_Toc405902964"/>
      <w:bookmarkStart w:id="165" w:name="_Toc406138787"/>
      <w:r>
        <w:t>Heading 2</w:t>
      </w:r>
      <w:bookmarkEnd w:id="162"/>
      <w:bookmarkEnd w:id="163"/>
      <w:bookmarkEnd w:id="164"/>
      <w:bookmarkEnd w:id="165"/>
    </w:p>
    <w:p w14:paraId="565EDDD7" w14:textId="77777777" w:rsidR="00B64454" w:rsidRDefault="00F20055">
      <w:pPr>
        <w:pStyle w:val="Heading3"/>
      </w:pPr>
      <w:bookmarkStart w:id="166" w:name="_Toc405901954"/>
      <w:bookmarkStart w:id="167" w:name="_Toc405902517"/>
      <w:bookmarkStart w:id="168" w:name="_Toc405902965"/>
      <w:bookmarkStart w:id="169" w:name="_Toc406138788"/>
      <w:r>
        <w:t>Heading 3</w:t>
      </w:r>
      <w:bookmarkEnd w:id="166"/>
      <w:bookmarkEnd w:id="167"/>
      <w:bookmarkEnd w:id="168"/>
      <w:bookmarkEnd w:id="169"/>
    </w:p>
    <w:p w14:paraId="10717639" w14:textId="77777777" w:rsidR="00B64454" w:rsidRDefault="00F20055">
      <w:pPr>
        <w:pStyle w:val="Heading4"/>
      </w:pPr>
      <w:bookmarkStart w:id="170" w:name="_Toc405902518"/>
      <w:bookmarkStart w:id="171" w:name="_Toc405902966"/>
      <w:bookmarkStart w:id="172" w:name="_Toc406138789"/>
      <w:r>
        <w:t>Heading 4</w:t>
      </w:r>
      <w:bookmarkEnd w:id="170"/>
      <w:bookmarkEnd w:id="171"/>
      <w:bookmarkEnd w:id="172"/>
    </w:p>
    <w:p w14:paraId="6BD11882" w14:textId="77777777" w:rsidR="00B64454" w:rsidRDefault="00F20055">
      <w:pPr>
        <w:pStyle w:val="Heading5"/>
      </w:pPr>
      <w:bookmarkStart w:id="173" w:name="_Toc405902519"/>
      <w:bookmarkStart w:id="174" w:name="_Toc405902967"/>
      <w:bookmarkStart w:id="175" w:name="_Toc406138790"/>
      <w:r>
        <w:t>Heading 5</w:t>
      </w:r>
      <w:bookmarkEnd w:id="173"/>
      <w:bookmarkEnd w:id="174"/>
      <w:bookmarkEnd w:id="175"/>
    </w:p>
    <w:p w14:paraId="4FA62F15" w14:textId="77777777" w:rsidR="00B64454" w:rsidRDefault="00F20055">
      <w:pPr>
        <w:pStyle w:val="CaptionBotTblFig"/>
      </w:pPr>
      <w:bookmarkStart w:id="176" w:name="_Toc406138811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 xml:space="preserve">This is the title of the </w:t>
      </w:r>
      <w:r>
        <w:t>figure.  (CaptionBot_Tbl_Fig)</w:t>
      </w:r>
      <w:bookmarkEnd w:id="176"/>
    </w:p>
    <w:p w14:paraId="35691C36" w14:textId="77777777" w:rsidR="00B64454" w:rsidRDefault="00F20055">
      <w:pPr>
        <w:pStyle w:val="CaptionTopTblFig"/>
      </w:pPr>
      <w:bookmarkStart w:id="177" w:name="_Toc406138805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table.  (CaptionTop_Tbl_Fig)</w:t>
      </w:r>
      <w:bookmarkEnd w:id="177"/>
    </w:p>
    <w:p w14:paraId="1C6C0675" w14:textId="77777777" w:rsidR="00B64454" w:rsidRDefault="00F20055">
      <w:pPr>
        <w:spacing w:after="0" w:line="240" w:lineRule="auto"/>
        <w:jc w:val="left"/>
      </w:pPr>
      <w:r>
        <w:br w:type="page"/>
      </w:r>
    </w:p>
    <w:p w14:paraId="77406AE0" w14:textId="77777777" w:rsidR="00B64454" w:rsidRDefault="00F20055">
      <w:pPr>
        <w:pStyle w:val="Chapter"/>
      </w:pPr>
      <w:bookmarkStart w:id="178" w:name="_Toc405901955"/>
      <w:bookmarkStart w:id="179" w:name="_Toc405902520"/>
      <w:bookmarkStart w:id="180" w:name="_Toc405902968"/>
      <w:bookmarkStart w:id="181" w:name="_Toc406138791"/>
      <w:r>
        <w:lastRenderedPageBreak/>
        <w:t xml:space="preserve">Chapter 6 </w:t>
      </w:r>
      <w:bookmarkEnd w:id="178"/>
      <w:bookmarkEnd w:id="179"/>
      <w:r>
        <w:t xml:space="preserve"> Name of chapter (Chapter)</w:t>
      </w:r>
      <w:bookmarkEnd w:id="180"/>
      <w:bookmarkEnd w:id="181"/>
    </w:p>
    <w:p w14:paraId="7D51124D" w14:textId="77777777" w:rsidR="00B64454" w:rsidRDefault="00F20055">
      <w:pPr>
        <w:pStyle w:val="Heading1"/>
      </w:pPr>
      <w:r>
        <w:t xml:space="preserve">Heading 1 won’t print.  Don’t delete – doing so will lead to </w:t>
      </w:r>
      <w:r>
        <w:t>incorrect numbering.</w:t>
      </w:r>
      <w:bookmarkStart w:id="182" w:name="_Toc405901956"/>
      <w:bookmarkStart w:id="183" w:name="_Toc405902521"/>
      <w:bookmarkStart w:id="184" w:name="_Toc406075081"/>
      <w:bookmarkStart w:id="185" w:name="_Toc406075272"/>
      <w:bookmarkStart w:id="186" w:name="_Toc406135670"/>
      <w:bookmarkStart w:id="187" w:name="_Toc406135794"/>
      <w:bookmarkStart w:id="188" w:name="_Toc406136633"/>
      <w:bookmarkStart w:id="189" w:name="_Toc406138793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14:paraId="2A3808CA" w14:textId="77777777" w:rsidR="00B64454" w:rsidRDefault="00F20055">
      <w:pPr>
        <w:pStyle w:val="Heading2"/>
      </w:pPr>
      <w:bookmarkStart w:id="190" w:name="_Toc405901957"/>
      <w:bookmarkStart w:id="191" w:name="_Toc405902522"/>
      <w:bookmarkStart w:id="192" w:name="_Toc405902969"/>
      <w:bookmarkStart w:id="193" w:name="_Toc406138794"/>
      <w:r>
        <w:t>Heading 2</w:t>
      </w:r>
      <w:bookmarkEnd w:id="190"/>
      <w:bookmarkEnd w:id="191"/>
      <w:bookmarkEnd w:id="192"/>
      <w:bookmarkEnd w:id="193"/>
    </w:p>
    <w:p w14:paraId="42B5E7C1" w14:textId="77777777" w:rsidR="00B64454" w:rsidRDefault="00F20055">
      <w:pPr>
        <w:pStyle w:val="Heading3"/>
      </w:pPr>
      <w:bookmarkStart w:id="194" w:name="_Toc405901958"/>
      <w:bookmarkStart w:id="195" w:name="_Toc405902523"/>
      <w:bookmarkStart w:id="196" w:name="_Toc405902970"/>
      <w:bookmarkStart w:id="197" w:name="_Toc406138795"/>
      <w:r>
        <w:t>Heading 3</w:t>
      </w:r>
      <w:bookmarkEnd w:id="194"/>
      <w:bookmarkEnd w:id="195"/>
      <w:bookmarkEnd w:id="196"/>
      <w:bookmarkEnd w:id="197"/>
    </w:p>
    <w:p w14:paraId="57889DB2" w14:textId="77777777" w:rsidR="00B64454" w:rsidRDefault="00F20055">
      <w:pPr>
        <w:pStyle w:val="Heading4"/>
      </w:pPr>
      <w:bookmarkStart w:id="198" w:name="_Toc405902524"/>
      <w:bookmarkStart w:id="199" w:name="_Toc405902971"/>
      <w:bookmarkStart w:id="200" w:name="_Toc406138796"/>
      <w:r>
        <w:t>Heading 4</w:t>
      </w:r>
      <w:bookmarkEnd w:id="198"/>
      <w:bookmarkEnd w:id="199"/>
      <w:bookmarkEnd w:id="200"/>
    </w:p>
    <w:p w14:paraId="2F16938D" w14:textId="77777777" w:rsidR="00B64454" w:rsidRDefault="00F20055">
      <w:pPr>
        <w:pStyle w:val="Heading5"/>
      </w:pPr>
      <w:bookmarkStart w:id="201" w:name="_Toc405902525"/>
      <w:bookmarkStart w:id="202" w:name="_Toc405902972"/>
      <w:bookmarkStart w:id="203" w:name="_Toc406138797"/>
      <w:r>
        <w:t>Heading 5</w:t>
      </w:r>
      <w:bookmarkEnd w:id="201"/>
      <w:bookmarkEnd w:id="202"/>
      <w:bookmarkEnd w:id="203"/>
    </w:p>
    <w:p w14:paraId="1027528E" w14:textId="77777777" w:rsidR="00B64454" w:rsidRDefault="00F20055">
      <w:pPr>
        <w:pStyle w:val="CaptionBotTblFig"/>
      </w:pPr>
      <w:bookmarkStart w:id="204" w:name="_Toc406138812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the figure.  (CaptionBot_Tbl_Fig)</w:t>
      </w:r>
      <w:bookmarkEnd w:id="204"/>
    </w:p>
    <w:p w14:paraId="4F96CC41" w14:textId="77777777" w:rsidR="00B64454" w:rsidRDefault="00F20055">
      <w:pPr>
        <w:pStyle w:val="CaptionTopTblFig"/>
      </w:pPr>
      <w:bookmarkStart w:id="205" w:name="_Toc406138806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</w:t>
      </w:r>
      <w:r>
        <w:tab/>
        <w:t>This is the title of t</w:t>
      </w:r>
      <w:r>
        <w:t>he table.  (CaptionTop_Tbl_Fig)</w:t>
      </w:r>
      <w:bookmarkEnd w:id="205"/>
    </w:p>
    <w:p w14:paraId="6726BC11" w14:textId="77777777" w:rsidR="00B64454" w:rsidRDefault="00F20055">
      <w:pPr>
        <w:spacing w:after="0" w:line="240" w:lineRule="auto"/>
        <w:jc w:val="left"/>
      </w:pPr>
      <w:r>
        <w:br w:type="page"/>
      </w:r>
    </w:p>
    <w:p w14:paraId="5409CBF0" w14:textId="77777777" w:rsidR="00B64454" w:rsidRDefault="00F20055">
      <w:pPr>
        <w:pStyle w:val="TOCHeading"/>
      </w:pPr>
      <w:bookmarkStart w:id="206" w:name="_Toc405901959"/>
      <w:bookmarkStart w:id="207" w:name="_Toc405902526"/>
      <w:bookmarkStart w:id="208" w:name="_Toc405902973"/>
      <w:bookmarkStart w:id="209" w:name="_Toc406138798"/>
      <w:r>
        <w:lastRenderedPageBreak/>
        <w:t>Bibliography (TOC_Heading)</w:t>
      </w:r>
      <w:bookmarkEnd w:id="77"/>
      <w:bookmarkEnd w:id="78"/>
      <w:bookmarkEnd w:id="206"/>
      <w:bookmarkEnd w:id="207"/>
      <w:bookmarkEnd w:id="208"/>
      <w:bookmarkEnd w:id="209"/>
    </w:p>
    <w:p w14:paraId="16E1A862" w14:textId="77777777" w:rsidR="00B64454" w:rsidRDefault="00F20055">
      <w:pPr>
        <w:pStyle w:val="Reference"/>
      </w:pPr>
      <w:r>
        <w:t xml:space="preserve">Bibliography Bibliography Bibliography Bibliography Bibliography Bibliography Bibliography Bibliography </w:t>
      </w:r>
    </w:p>
    <w:p w14:paraId="6A05642F" w14:textId="77777777" w:rsidR="00B64454" w:rsidRDefault="00F20055">
      <w:pPr>
        <w:pStyle w:val="Reference"/>
      </w:pPr>
      <w:r>
        <w:t>Bibliography Bibliography Bibliography Bibliography Bibliography Bibliography Bibliography</w:t>
      </w:r>
      <w:r>
        <w:t xml:space="preserve"> Bibliography </w:t>
      </w:r>
    </w:p>
    <w:p w14:paraId="6BE13BD5" w14:textId="77777777" w:rsidR="00B64454" w:rsidRDefault="00F20055">
      <w:pPr>
        <w:pStyle w:val="Reference"/>
      </w:pPr>
      <w:r>
        <w:t xml:space="preserve">Bibliography Bibliography Bibliography Bibliography </w:t>
      </w:r>
    </w:p>
    <w:p w14:paraId="3AC155A3" w14:textId="77777777" w:rsidR="00B64454" w:rsidRDefault="00F20055">
      <w:pPr>
        <w:spacing w:after="0" w:line="240" w:lineRule="auto"/>
        <w:jc w:val="left"/>
        <w:rPr>
          <w:b/>
          <w:sz w:val="28"/>
          <w:szCs w:val="24"/>
        </w:rPr>
      </w:pPr>
      <w:r>
        <w:br w:type="page"/>
      </w:r>
    </w:p>
    <w:p w14:paraId="25FF206A" w14:textId="77777777" w:rsidR="00B64454" w:rsidRDefault="00F20055">
      <w:pPr>
        <w:pStyle w:val="TOCHeading"/>
      </w:pPr>
      <w:bookmarkStart w:id="210" w:name="_Toc376503771"/>
      <w:bookmarkStart w:id="211" w:name="_Toc376503840"/>
      <w:bookmarkStart w:id="212" w:name="_Toc405901960"/>
      <w:bookmarkStart w:id="213" w:name="_Toc405902527"/>
      <w:bookmarkStart w:id="214" w:name="_Toc405902974"/>
      <w:bookmarkStart w:id="215" w:name="_Toc406138799"/>
      <w:r>
        <w:lastRenderedPageBreak/>
        <w:t>Annexures (TOC_Heading)</w:t>
      </w:r>
      <w:bookmarkEnd w:id="74"/>
      <w:bookmarkEnd w:id="75"/>
      <w:bookmarkEnd w:id="210"/>
      <w:bookmarkEnd w:id="211"/>
      <w:bookmarkEnd w:id="212"/>
      <w:bookmarkEnd w:id="213"/>
      <w:bookmarkEnd w:id="214"/>
      <w:bookmarkEnd w:id="215"/>
    </w:p>
    <w:p w14:paraId="478B3FF3" w14:textId="77777777" w:rsidR="00B64454" w:rsidRDefault="00F20055">
      <w:pPr>
        <w:pStyle w:val="TOCHeading"/>
        <w:rPr>
          <w:lang w:eastAsia="en-ZA"/>
        </w:rPr>
      </w:pPr>
      <w:bookmarkStart w:id="216" w:name="_Toc406138800"/>
      <w:r>
        <w:rPr>
          <w:lang w:eastAsia="en-ZA"/>
        </w:rPr>
        <w:t xml:space="preserve">Last Updated:  </w:t>
      </w:r>
      <w:bookmarkEnd w:id="216"/>
      <w:r>
        <w:rPr>
          <w:lang w:eastAsia="en-ZA"/>
        </w:rPr>
        <w:t>13 March 2018</w:t>
      </w:r>
    </w:p>
    <w:sectPr w:rsidR="00B64454">
      <w:footerReference w:type="default" r:id="rId12"/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935DB" w14:textId="77777777" w:rsidR="00F20055" w:rsidRDefault="00F20055">
      <w:pPr>
        <w:spacing w:after="0"/>
      </w:pPr>
      <w:r>
        <w:separator/>
      </w:r>
    </w:p>
  </w:endnote>
  <w:endnote w:type="continuationSeparator" w:id="0">
    <w:p w14:paraId="512A8BF4" w14:textId="77777777" w:rsidR="00F20055" w:rsidRDefault="00F200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BE773" w14:textId="77777777" w:rsidR="00B64454" w:rsidRDefault="00F2005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F52F" w14:textId="77777777" w:rsidR="00B64454" w:rsidRDefault="00F2005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BD47E" w14:textId="77777777" w:rsidR="00F20055" w:rsidRDefault="00F20055">
      <w:pPr>
        <w:spacing w:after="0"/>
      </w:pPr>
      <w:r>
        <w:separator/>
      </w:r>
    </w:p>
  </w:footnote>
  <w:footnote w:type="continuationSeparator" w:id="0">
    <w:p w14:paraId="1F4AC1DC" w14:textId="77777777" w:rsidR="00F20055" w:rsidRDefault="00F200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013F9" w14:textId="77777777" w:rsidR="00B64454" w:rsidRDefault="00F20055">
    <w:pPr>
      <w:pStyle w:val="Header"/>
    </w:pPr>
    <w:r>
      <w:rPr>
        <w:noProof/>
        <w:lang w:val="af-ZA" w:eastAsia="af-ZA"/>
      </w:rPr>
      <w:drawing>
        <wp:anchor distT="0" distB="0" distL="114300" distR="114300" simplePos="0" relativeHeight="251658240" behindDoc="1" locked="0" layoutInCell="1" allowOverlap="1" wp14:anchorId="251F8598" wp14:editId="4554EC37">
          <wp:simplePos x="0" y="0"/>
          <wp:positionH relativeFrom="column">
            <wp:posOffset>-881380</wp:posOffset>
          </wp:positionH>
          <wp:positionV relativeFrom="paragraph">
            <wp:posOffset>-540385</wp:posOffset>
          </wp:positionV>
          <wp:extent cx="6115050" cy="30054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E7C17" w14:textId="77777777" w:rsidR="00B64454" w:rsidRDefault="00B644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F4EDED2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3B2EDFB0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99ABB8E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FA6BAF4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D1635CF"/>
    <w:multiLevelType w:val="multilevel"/>
    <w:tmpl w:val="543A8A3C"/>
    <w:styleLink w:val="List123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04487"/>
    <w:multiLevelType w:val="hybridMultilevel"/>
    <w:tmpl w:val="00CE5DC8"/>
    <w:lvl w:ilvl="0" w:tplc="4190BA6A">
      <w:start w:val="1"/>
      <w:numFmt w:val="decimal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6A2BE4"/>
    <w:multiLevelType w:val="hybridMultilevel"/>
    <w:tmpl w:val="A170DA30"/>
    <w:lvl w:ilvl="0" w:tplc="505674DC">
      <w:start w:val="1"/>
      <w:numFmt w:val="decimal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EC7E45"/>
    <w:multiLevelType w:val="hybridMultilevel"/>
    <w:tmpl w:val="DD22010E"/>
    <w:lvl w:ilvl="0" w:tplc="51AA4586">
      <w:start w:val="1"/>
      <w:numFmt w:val="decimal"/>
      <w:pStyle w:val="ListNumber0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D3B96"/>
    <w:multiLevelType w:val="hybridMultilevel"/>
    <w:tmpl w:val="78A4B9D8"/>
    <w:lvl w:ilvl="0" w:tplc="0B8C55D0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C66FE"/>
    <w:multiLevelType w:val="hybridMultilevel"/>
    <w:tmpl w:val="9326835E"/>
    <w:lvl w:ilvl="0" w:tplc="E3A2490A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8C63F0"/>
    <w:multiLevelType w:val="hybridMultilevel"/>
    <w:tmpl w:val="DE6A043A"/>
    <w:lvl w:ilvl="0" w:tplc="9BF69AB0">
      <w:start w:val="1"/>
      <w:numFmt w:val="decimal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227311F"/>
    <w:multiLevelType w:val="hybridMultilevel"/>
    <w:tmpl w:val="54162868"/>
    <w:lvl w:ilvl="0" w:tplc="7C4AA94E">
      <w:start w:val="1"/>
      <w:numFmt w:val="bullet"/>
      <w:pStyle w:val="ListBulletSingleSpac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923DA0"/>
    <w:multiLevelType w:val="multilevel"/>
    <w:tmpl w:val="483A3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2F74B50"/>
    <w:multiLevelType w:val="hybridMultilevel"/>
    <w:tmpl w:val="BCB29B36"/>
    <w:lvl w:ilvl="0" w:tplc="1076E5AC">
      <w:start w:val="1"/>
      <w:numFmt w:val="decimal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23"/>
  </w:num>
  <w:num w:numId="14">
    <w:abstractNumId w:val="16"/>
  </w:num>
  <w:num w:numId="15">
    <w:abstractNumId w:val="19"/>
  </w:num>
  <w:num w:numId="16">
    <w:abstractNumId w:val="26"/>
  </w:num>
  <w:num w:numId="17">
    <w:abstractNumId w:val="15"/>
  </w:num>
  <w:num w:numId="18">
    <w:abstractNumId w:val="14"/>
  </w:num>
  <w:num w:numId="19">
    <w:abstractNumId w:val="22"/>
  </w:num>
  <w:num w:numId="20">
    <w:abstractNumId w:val="28"/>
  </w:num>
  <w:num w:numId="21">
    <w:abstractNumId w:val="13"/>
  </w:num>
  <w:num w:numId="22">
    <w:abstractNumId w:val="11"/>
  </w:num>
  <w:num w:numId="23">
    <w:abstractNumId w:val="21"/>
  </w:num>
  <w:num w:numId="24">
    <w:abstractNumId w:val="20"/>
  </w:num>
  <w:num w:numId="25">
    <w:abstractNumId w:val="27"/>
  </w:num>
  <w:num w:numId="26">
    <w:abstractNumId w:val="12"/>
  </w:num>
  <w:num w:numId="27">
    <w:abstractNumId w:val="25"/>
  </w:num>
  <w:num w:numId="28">
    <w:abstractNumId w:val="9"/>
  </w:num>
  <w:num w:numId="29">
    <w:abstractNumId w:val="9"/>
  </w:num>
  <w:num w:numId="30">
    <w:abstractNumId w:val="24"/>
  </w:num>
  <w:num w:numId="31">
    <w:abstractNumId w:val="24"/>
  </w:num>
  <w:num w:numId="32">
    <w:abstractNumId w:val="24"/>
  </w:num>
  <w:num w:numId="33">
    <w:abstractNumId w:val="25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8"/>
  </w:num>
  <w:num w:numId="39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revisionView w:inkAnnotation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55"/>
    <w:rsid w:val="00B64454"/>
    <w:rsid w:val="00F2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F86A2E"/>
  <w15:docId w15:val="{2D1D713E-01E6-4B7C-9781-30B1402F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semiHidden="1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 w:line="360" w:lineRule="auto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3"/>
      </w:numPr>
      <w:spacing w:before="240"/>
      <w:ind w:left="431" w:hanging="431"/>
      <w:jc w:val="left"/>
      <w:outlineLvl w:val="0"/>
    </w:pPr>
    <w:rPr>
      <w:rFonts w:ascii="Arial Bold" w:hAnsi="Arial Bold" w:cs="Arial"/>
      <w:b/>
      <w:bCs/>
      <w:vanish/>
      <w:kern w:val="32"/>
      <w:szCs w:val="24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33"/>
      </w:numPr>
      <w:tabs>
        <w:tab w:val="left" w:pos="851"/>
      </w:tabs>
      <w:spacing w:before="240"/>
      <w:ind w:left="578" w:hanging="578"/>
      <w:jc w:val="left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33"/>
      </w:numPr>
      <w:tabs>
        <w:tab w:val="left" w:pos="851"/>
      </w:tabs>
      <w:spacing w:before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33"/>
      </w:numPr>
      <w:spacing w:before="120"/>
      <w:ind w:left="862" w:hanging="862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3"/>
      </w:numPr>
      <w:tabs>
        <w:tab w:val="left" w:pos="1134"/>
      </w:tabs>
      <w:spacing w:before="120"/>
      <w:ind w:left="1009" w:hanging="1009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33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33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33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33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semiHidden/>
    <w:pPr>
      <w:keepNext w:val="0"/>
      <w:numPr>
        <w:numId w:val="0"/>
      </w:numPr>
    </w:pPr>
    <w:rPr>
      <w:b w:val="0"/>
      <w:sz w:val="20"/>
    </w:rPr>
  </w:style>
  <w:style w:type="paragraph" w:customStyle="1" w:styleId="Par2">
    <w:name w:val="Par 2"/>
    <w:basedOn w:val="Heading2"/>
    <w:next w:val="Normal"/>
    <w:semiHidden/>
    <w:pPr>
      <w:keepNext w:val="0"/>
      <w:numPr>
        <w:ilvl w:val="0"/>
        <w:numId w:val="0"/>
      </w:numPr>
    </w:pPr>
    <w:rPr>
      <w:b w:val="0"/>
      <w:sz w:val="20"/>
    </w:rPr>
  </w:style>
  <w:style w:type="paragraph" w:customStyle="1" w:styleId="Par3">
    <w:name w:val="Par 3"/>
    <w:basedOn w:val="Heading3"/>
    <w:next w:val="Normal"/>
    <w:semiHidden/>
    <w:pPr>
      <w:keepNext w:val="0"/>
      <w:numPr>
        <w:ilvl w:val="0"/>
        <w:numId w:val="0"/>
      </w:numPr>
    </w:pPr>
  </w:style>
  <w:style w:type="paragraph" w:customStyle="1" w:styleId="Par4">
    <w:name w:val="Par 4"/>
    <w:basedOn w:val="Heading4"/>
    <w:next w:val="Normal"/>
    <w:semiHidden/>
    <w:pPr>
      <w:keepNext w:val="0"/>
      <w:numPr>
        <w:ilvl w:val="0"/>
        <w:numId w:val="0"/>
      </w:numPr>
    </w:pPr>
  </w:style>
  <w:style w:type="paragraph" w:customStyle="1" w:styleId="Par5">
    <w:name w:val="Par 5"/>
    <w:basedOn w:val="Heading5"/>
    <w:next w:val="Normal"/>
    <w:semiHidden/>
    <w:pPr>
      <w:keepNext w:val="0"/>
      <w:numPr>
        <w:ilvl w:val="0"/>
        <w:numId w:val="0"/>
      </w:numPr>
    </w:pPr>
  </w:style>
  <w:style w:type="paragraph" w:customStyle="1" w:styleId="Par6">
    <w:name w:val="Par 6"/>
    <w:basedOn w:val="Heading6"/>
    <w:next w:val="Normal"/>
    <w:semiHidden/>
    <w:pPr>
      <w:keepNext w:val="0"/>
      <w:numPr>
        <w:ilvl w:val="0"/>
        <w:numId w:val="0"/>
      </w:numPr>
    </w:pPr>
  </w:style>
  <w:style w:type="paragraph" w:customStyle="1" w:styleId="Par7">
    <w:name w:val="Par 7"/>
    <w:basedOn w:val="Heading7"/>
    <w:next w:val="Normal"/>
    <w:semiHidden/>
    <w:pPr>
      <w:keepNext w:val="0"/>
      <w:numPr>
        <w:ilvl w:val="0"/>
        <w:numId w:val="0"/>
      </w:numPr>
    </w:pPr>
  </w:style>
  <w:style w:type="paragraph" w:customStyle="1" w:styleId="Par8">
    <w:name w:val="Par 8"/>
    <w:basedOn w:val="Heading8"/>
    <w:next w:val="Normal"/>
    <w:semiHidden/>
    <w:pPr>
      <w:keepNext w:val="0"/>
      <w:numPr>
        <w:ilvl w:val="0"/>
        <w:numId w:val="0"/>
      </w:numPr>
    </w:pPr>
    <w:rPr>
      <w:szCs w:val="20"/>
    </w:rPr>
  </w:style>
  <w:style w:type="paragraph" w:customStyle="1" w:styleId="Par9">
    <w:name w:val="Par 9"/>
    <w:basedOn w:val="Heading9"/>
    <w:next w:val="Normal"/>
    <w:semiHidden/>
    <w:pPr>
      <w:keepNext w:val="0"/>
      <w:numPr>
        <w:ilvl w:val="0"/>
        <w:numId w:val="0"/>
      </w:numPr>
    </w:pPr>
  </w:style>
  <w:style w:type="paragraph" w:customStyle="1" w:styleId="NormalBold">
    <w:name w:val="Normal_Bold"/>
    <w:basedOn w:val="Normal"/>
    <w:next w:val="Normal"/>
    <w:semiHidden/>
    <w:rPr>
      <w:b/>
    </w:rPr>
  </w:style>
  <w:style w:type="paragraph" w:customStyle="1" w:styleId="NormalIndentLeftRight">
    <w:name w:val="Normal_IndentLeftRight"/>
    <w:basedOn w:val="Normal"/>
    <w:next w:val="Normal"/>
    <w:semiHidden/>
    <w:pPr>
      <w:ind w:left="720" w:right="720"/>
    </w:pPr>
  </w:style>
  <w:style w:type="paragraph" w:customStyle="1" w:styleId="NormalItalic">
    <w:name w:val="Normal_Italic"/>
    <w:basedOn w:val="Normal"/>
    <w:next w:val="Normal"/>
    <w:semiHidden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  <w:jc w:val="left"/>
    </w:pPr>
    <w:rPr>
      <w:rFonts w:ascii="Arial Bold" w:hAnsi="Arial Bold"/>
      <w:b/>
      <w:caps/>
      <w:sz w:val="28"/>
    </w:rPr>
  </w:style>
  <w:style w:type="paragraph" w:styleId="Footer">
    <w:name w:val="footer"/>
    <w:basedOn w:val="Normal"/>
    <w:link w:val="FooterChar"/>
    <w:autoRedefine/>
    <w:pPr>
      <w:spacing w:after="0" w:line="240" w:lineRule="auto"/>
      <w:jc w:val="center"/>
    </w:pPr>
    <w:rPr>
      <w:szCs w:val="16"/>
    </w:rPr>
  </w:style>
  <w:style w:type="character" w:styleId="FootnoteReference">
    <w:name w:val="footnote reference"/>
    <w:basedOn w:val="DefaultParagraphFont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2"/>
      <w:szCs w:val="20"/>
      <w:lang w:val="en-ZA"/>
    </w:rPr>
  </w:style>
  <w:style w:type="paragraph" w:customStyle="1" w:styleId="TOCHeading">
    <w:name w:val="TOC_Heading"/>
    <w:basedOn w:val="Normal"/>
    <w:next w:val="Normal"/>
    <w:autoRedefine/>
    <w:pPr>
      <w:spacing w:after="360"/>
      <w:jc w:val="left"/>
    </w:pPr>
    <w:rPr>
      <w:rFonts w:ascii="Arial Bold" w:hAnsi="Arial Bold"/>
      <w:b/>
      <w:caps/>
      <w:sz w:val="28"/>
      <w:szCs w:val="24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rFonts w:ascii="Arial Bold" w:hAnsi="Arial Bold"/>
      <w:b/>
      <w:caps/>
      <w:szCs w:val="22"/>
    </w:rPr>
  </w:style>
  <w:style w:type="paragraph" w:customStyle="1" w:styleId="ListABC2">
    <w:name w:val="List_ABC 2"/>
    <w:basedOn w:val="Normal"/>
    <w:semiHidden/>
    <w:pPr>
      <w:numPr>
        <w:numId w:val="16"/>
      </w:numPr>
    </w:pPr>
  </w:style>
  <w:style w:type="paragraph" w:customStyle="1" w:styleId="ListNumberBrackets">
    <w:name w:val="List_Number_Brackets"/>
    <w:basedOn w:val="Normal"/>
    <w:pPr>
      <w:numPr>
        <w:numId w:val="17"/>
      </w:numPr>
    </w:pPr>
  </w:style>
  <w:style w:type="paragraph" w:customStyle="1" w:styleId="NormalHeader">
    <w:name w:val="Normal_Header"/>
    <w:basedOn w:val="Normal"/>
    <w:next w:val="Normal"/>
    <w:pPr>
      <w:keepNext/>
      <w:spacing w:after="60"/>
      <w:jc w:val="left"/>
    </w:pPr>
    <w:rPr>
      <w:b/>
    </w:r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3"/>
      </w:numPr>
    </w:pPr>
  </w:style>
  <w:style w:type="numbering" w:styleId="1ai">
    <w:name w:val="Outline List 1"/>
    <w:basedOn w:val="NoList"/>
    <w:semiHidden/>
    <w:pPr>
      <w:numPr>
        <w:numId w:val="12"/>
      </w:numPr>
    </w:pPr>
  </w:style>
  <w:style w:type="numbering" w:styleId="ArticleSection">
    <w:name w:val="Outline List 3"/>
    <w:basedOn w:val="NoList"/>
    <w:semiHidden/>
    <w:pPr>
      <w:numPr>
        <w:numId w:val="14"/>
      </w:numPr>
    </w:p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basedOn w:val="DefaultParagraphFont"/>
    <w:semiHidden/>
    <w:rPr>
      <w:i/>
      <w:iCs/>
    </w:rPr>
  </w:style>
  <w:style w:type="character" w:styleId="HTMLCode">
    <w:name w:val="HTML Code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Pr>
      <w:i/>
      <w:iCs/>
    </w:rPr>
  </w:style>
  <w:style w:type="character" w:styleId="HTMLKeyboard">
    <w:name w:val="HTML Keyboard"/>
    <w:basedOn w:val="DefaultParagraphFont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pPr>
      <w:numPr>
        <w:numId w:val="29"/>
      </w:numPr>
    </w:pPr>
  </w:style>
  <w:style w:type="paragraph" w:styleId="ListBullet2">
    <w:name w:val="List Bullet 2"/>
    <w:basedOn w:val="Normal"/>
    <w:semiHidden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Number">
    <w:name w:val="List Number"/>
    <w:basedOn w:val="Normal"/>
    <w:semiHidden/>
    <w:pPr>
      <w:numPr>
        <w:numId w:val="3"/>
      </w:numPr>
      <w:tabs>
        <w:tab w:val="left" w:pos="567"/>
      </w:tabs>
    </w:pPr>
  </w:style>
  <w:style w:type="paragraph" w:styleId="ListNumber2">
    <w:name w:val="List Number 2"/>
    <w:basedOn w:val="Normal"/>
    <w:semiHidden/>
    <w:pPr>
      <w:numPr>
        <w:numId w:val="8"/>
      </w:numPr>
      <w:contextualSpacing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</w:r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basedOn w:val="DefaultParagraphFont"/>
    <w:semiHidden/>
    <w:qFormat/>
    <w:rPr>
      <w:b/>
      <w:bCs/>
    </w:r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418" w:right="567" w:hanging="1418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TOC9"/>
    <w:next w:val="Normal"/>
    <w:autoRedefine/>
    <w:uiPriority w:val="39"/>
    <w:pPr>
      <w:spacing w:before="0"/>
    </w:p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rFonts w:ascii="Arial Bold" w:hAnsi="Arial Bold"/>
      <w:b/>
      <w:caps/>
    </w:rPr>
  </w:style>
  <w:style w:type="paragraph" w:customStyle="1" w:styleId="CaptionTopTblFig">
    <w:name w:val="CaptionTop_Tbl_Fig"/>
    <w:basedOn w:val="Normal"/>
    <w:next w:val="Normal"/>
    <w:autoRedefine/>
    <w:pPr>
      <w:keepNext/>
      <w:spacing w:before="240"/>
      <w:ind w:left="1701" w:hanging="1701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</w:pPr>
    <w:rPr>
      <w:i/>
      <w:iCs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/>
      <w:iCs/>
      <w:sz w:val="22"/>
    </w:rPr>
  </w:style>
  <w:style w:type="paragraph" w:customStyle="1" w:styleId="ListNumberRoman">
    <w:name w:val="List Number Roman"/>
    <w:basedOn w:val="Normal"/>
    <w:semiHidden/>
    <w:qFormat/>
    <w:pPr>
      <w:numPr>
        <w:numId w:val="22"/>
      </w:numPr>
    </w:pPr>
  </w:style>
  <w:style w:type="paragraph" w:customStyle="1" w:styleId="ListNumberAlfabet">
    <w:name w:val="List Number Alfabet"/>
    <w:basedOn w:val="Normal"/>
    <w:semiHidden/>
    <w:qFormat/>
    <w:pPr>
      <w:numPr>
        <w:numId w:val="23"/>
      </w:numPr>
    </w:pPr>
  </w:style>
  <w:style w:type="paragraph" w:customStyle="1" w:styleId="ListNumberRomanBrackets">
    <w:name w:val="List_Number_Roman_Brackets"/>
    <w:basedOn w:val="Normal"/>
    <w:qFormat/>
    <w:pPr>
      <w:numPr>
        <w:numId w:val="24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5"/>
      </w:numPr>
    </w:pPr>
  </w:style>
  <w:style w:type="numbering" w:customStyle="1" w:styleId="List123">
    <w:name w:val="List 123"/>
    <w:uiPriority w:val="99"/>
    <w:pPr>
      <w:numPr>
        <w:numId w:val="26"/>
      </w:numPr>
    </w:pPr>
  </w:style>
  <w:style w:type="paragraph" w:customStyle="1" w:styleId="Reference">
    <w:name w:val="Reference"/>
    <w:basedOn w:val="Normal"/>
    <w:semiHidden/>
    <w:qFormat/>
    <w:pPr>
      <w:jc w:val="left"/>
    </w:p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customStyle="1" w:styleId="ListBulletSingleSpacing">
    <w:name w:val="List Bullet Single Spacing"/>
    <w:basedOn w:val="ListBullet"/>
    <w:qFormat/>
    <w:pPr>
      <w:numPr>
        <w:numId w:val="32"/>
      </w:numPr>
      <w:spacing w:line="240" w:lineRule="auto"/>
      <w:ind w:left="357" w:hanging="357"/>
    </w:p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Who">
    <w:name w:val="Who"/>
    <w:basedOn w:val="Normal"/>
    <w:semiHidden/>
    <w:qFormat/>
    <w:pPr>
      <w:spacing w:after="120" w:line="240" w:lineRule="auto"/>
      <w:jc w:val="center"/>
    </w:pPr>
    <w:rPr>
      <w:b/>
      <w:sz w:val="40"/>
      <w:lang w:val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Number0">
    <w:name w:val="List_Number"/>
    <w:basedOn w:val="Normal"/>
    <w:qFormat/>
    <w:pPr>
      <w:numPr>
        <w:numId w:val="39"/>
      </w:numPr>
      <w:tabs>
        <w:tab w:val="left" w:pos="567"/>
      </w:tabs>
      <w:ind w:left="567" w:hanging="567"/>
    </w:pPr>
  </w:style>
  <w:style w:type="paragraph" w:styleId="Bibliography">
    <w:name w:val="Bibliography"/>
    <w:basedOn w:val="Normal"/>
    <w:next w:val="Normal"/>
    <w:uiPriority w:val="37"/>
    <w:pPr>
      <w:jc w:val="left"/>
    </w:pPr>
  </w:style>
  <w:style w:type="character" w:customStyle="1" w:styleId="FooterChar">
    <w:name w:val="Footer Char"/>
    <w:link w:val="Footer"/>
    <w:rPr>
      <w:rFonts w:ascii="Arial" w:hAnsi="Arial"/>
      <w:sz w:val="22"/>
      <w:szCs w:val="16"/>
      <w:lang w:eastAsia="en-US"/>
    </w:rPr>
  </w:style>
  <w:style w:type="paragraph" w:customStyle="1" w:styleId="Chapter">
    <w:name w:val="Chapter"/>
    <w:basedOn w:val="TOC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n\Downloads\ENG%20A4%20Postgraduate2018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70B7A-EF6A-4557-BF35-56CAFC2F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 A4 Postgraduate2018 (1)</Template>
  <TotalTime>1</TotalTime>
  <Pages>16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 Berrington</dc:creator>
  <cp:lastModifiedBy>Timon Berrington</cp:lastModifiedBy>
  <cp:revision>1</cp:revision>
  <cp:lastPrinted>2013-02-25T06:57:00Z</cp:lastPrinted>
  <dcterms:created xsi:type="dcterms:W3CDTF">2021-10-22T09:44:00Z</dcterms:created>
  <dcterms:modified xsi:type="dcterms:W3CDTF">2021-10-22T09:45:00Z</dcterms:modified>
</cp:coreProperties>
</file>